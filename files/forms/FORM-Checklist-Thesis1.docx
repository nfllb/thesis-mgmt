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8E2F6" w14:textId="77777777" w:rsidR="00513A7A" w:rsidRDefault="00513A7A" w:rsidP="00AE4A72">
      <w:pPr>
        <w:spacing w:after="0" w:line="240" w:lineRule="auto"/>
        <w:rPr>
          <w:rFonts w:ascii="Cambria" w:hAnsi="Cambria"/>
        </w:rPr>
      </w:pPr>
    </w:p>
    <w:p w14:paraId="5887ED74" w14:textId="77777777" w:rsidR="006E6094" w:rsidRDefault="00AE4A72" w:rsidP="003C53AD">
      <w:pPr>
        <w:spacing w:after="0" w:line="360" w:lineRule="auto"/>
        <w:jc w:val="center"/>
        <w:rPr>
          <w:rFonts w:ascii="Cambria" w:hAnsi="Cambria"/>
          <w:b/>
        </w:rPr>
      </w:pPr>
      <w:r w:rsidRPr="00513A7A">
        <w:rPr>
          <w:rFonts w:ascii="Cambria" w:hAnsi="Cambria"/>
          <w:b/>
        </w:rPr>
        <w:t>THESIS</w:t>
      </w:r>
      <w:r w:rsidR="00513A7A" w:rsidRPr="00513A7A">
        <w:rPr>
          <w:rFonts w:ascii="Cambria" w:hAnsi="Cambria"/>
          <w:b/>
        </w:rPr>
        <w:t xml:space="preserve"> 1</w:t>
      </w:r>
      <w:r w:rsidRPr="00513A7A">
        <w:rPr>
          <w:rFonts w:ascii="Cambria" w:hAnsi="Cambria"/>
          <w:b/>
        </w:rPr>
        <w:t xml:space="preserve"> </w:t>
      </w:r>
      <w:r w:rsidR="003C53AD">
        <w:rPr>
          <w:rFonts w:ascii="Cambria" w:hAnsi="Cambria"/>
          <w:b/>
        </w:rPr>
        <w:t xml:space="preserve">/ CAPSTONE 1 </w:t>
      </w:r>
      <w:r w:rsidRPr="00513A7A">
        <w:rPr>
          <w:rFonts w:ascii="Cambria" w:hAnsi="Cambria"/>
          <w:b/>
        </w:rPr>
        <w:t>CHECKLIST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0"/>
        <w:gridCol w:w="7835"/>
      </w:tblGrid>
      <w:tr w:rsidR="008552BB" w14:paraId="7256D63A" w14:textId="77777777" w:rsidTr="00375AD4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1AD5F2B" w14:textId="77777777" w:rsidR="008552BB" w:rsidRPr="00856E9B" w:rsidRDefault="008552BB" w:rsidP="00375AD4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0" w:name="_GoBack" w:colFirst="1" w:colLast="1"/>
            <w:r w:rsidRPr="00856E9B">
              <w:rPr>
                <w:rFonts w:ascii="Cambria" w:hAnsi="Cambria"/>
                <w:b/>
                <w:sz w:val="24"/>
                <w:szCs w:val="24"/>
              </w:rPr>
              <w:t>Title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328E145" w14:textId="42A1C714" w:rsidR="008552BB" w:rsidRPr="00856E9B" w:rsidRDefault="00DC4646" w:rsidP="00375AD4">
            <w:pPr>
              <w:tabs>
                <w:tab w:val="left" w:pos="6855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${Title}</w:t>
            </w:r>
            <w:r w:rsidR="008552BB">
              <w:rPr>
                <w:rFonts w:ascii="Cambria" w:hAnsi="Cambria"/>
                <w:sz w:val="24"/>
                <w:szCs w:val="24"/>
              </w:rPr>
              <w:tab/>
            </w:r>
          </w:p>
        </w:tc>
      </w:tr>
      <w:tr w:rsidR="008552BB" w14:paraId="5FC7E0CC" w14:textId="77777777" w:rsidTr="00375AD4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86557D3" w14:textId="77777777" w:rsidR="008552BB" w:rsidRPr="00856E9B" w:rsidRDefault="008552BB" w:rsidP="00375AD4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Proponents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2E6EABB" w14:textId="17DA5768" w:rsidR="008552BB" w:rsidRPr="00856E9B" w:rsidRDefault="00DC4646" w:rsidP="00375AD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${Students}</w:t>
            </w:r>
          </w:p>
        </w:tc>
      </w:tr>
      <w:tr w:rsidR="008552BB" w14:paraId="10C941D6" w14:textId="77777777" w:rsidTr="00375AD4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207DC49" w14:textId="77777777" w:rsidR="008552BB" w:rsidRPr="00856E9B" w:rsidRDefault="008552BB" w:rsidP="00375AD4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Adviser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29A9EC1" w14:textId="648640EC" w:rsidR="008552BB" w:rsidRPr="00856E9B" w:rsidRDefault="00DC4646" w:rsidP="00375AD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${Adviser}</w:t>
            </w:r>
          </w:p>
        </w:tc>
      </w:tr>
      <w:tr w:rsidR="008552BB" w14:paraId="41993293" w14:textId="77777777" w:rsidTr="00375AD4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3EF5B8D" w14:textId="77777777" w:rsidR="008552BB" w:rsidRPr="00856E9B" w:rsidRDefault="008552BB" w:rsidP="00375AD4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Instructor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097FB86" w14:textId="09CA286F" w:rsidR="008552BB" w:rsidRPr="00856E9B" w:rsidRDefault="00DC4646" w:rsidP="00375AD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${Instructor}</w:t>
            </w:r>
          </w:p>
        </w:tc>
      </w:tr>
      <w:tr w:rsidR="008552BB" w14:paraId="6C9DC02C" w14:textId="77777777" w:rsidTr="00375AD4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D3604A6" w14:textId="77777777" w:rsidR="008552BB" w:rsidRPr="00856E9B" w:rsidRDefault="008552BB" w:rsidP="00375AD4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Panelists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C5D2694" w14:textId="098F495D" w:rsidR="008552BB" w:rsidRPr="00856E9B" w:rsidRDefault="00DC4646" w:rsidP="00375AD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${Panelists}</w:t>
            </w:r>
          </w:p>
        </w:tc>
      </w:tr>
      <w:tr w:rsidR="008552BB" w14:paraId="67A2E5B6" w14:textId="77777777" w:rsidTr="00375AD4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AE251F7" w14:textId="77777777" w:rsidR="008552BB" w:rsidRPr="00856E9B" w:rsidRDefault="008552BB" w:rsidP="00375AD4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Course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76F65D8" w14:textId="0AFEFBD7" w:rsidR="008552BB" w:rsidRPr="00856E9B" w:rsidRDefault="008552BB" w:rsidP="00375AD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Bachelor of Science in </w:t>
            </w:r>
            <w:r w:rsidR="00DC4646">
              <w:rPr>
                <w:rFonts w:ascii="Cambria" w:hAnsi="Cambria"/>
                <w:sz w:val="24"/>
                <w:szCs w:val="24"/>
              </w:rPr>
              <w:t>${Course}</w:t>
            </w:r>
          </w:p>
        </w:tc>
      </w:tr>
      <w:bookmarkEnd w:id="0"/>
    </w:tbl>
    <w:p w14:paraId="6F535393" w14:textId="77777777" w:rsidR="008552BB" w:rsidRPr="00513A7A" w:rsidRDefault="008552BB" w:rsidP="008552BB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4"/>
        <w:gridCol w:w="793"/>
        <w:gridCol w:w="5223"/>
        <w:gridCol w:w="2895"/>
      </w:tblGrid>
      <w:tr w:rsidR="00513A7A" w:rsidRPr="000B0441" w14:paraId="41BF49C0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ABA3426" w14:textId="77777777" w:rsidR="00AE4A72" w:rsidRPr="000B0441" w:rsidRDefault="00AE4A72" w:rsidP="00AE4A7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46F787D" w14:textId="77777777" w:rsidR="00AE4A72" w:rsidRPr="000B0441" w:rsidRDefault="00AE4A72" w:rsidP="00AE4A7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B0441">
              <w:rPr>
                <w:rFonts w:ascii="Cambria" w:hAnsi="Cambria"/>
                <w:b/>
                <w:sz w:val="24"/>
                <w:szCs w:val="24"/>
              </w:rPr>
              <w:t>STEP</w:t>
            </w: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36E0F5A" w14:textId="77777777" w:rsidR="00AE4A72" w:rsidRPr="000B0441" w:rsidRDefault="00AE4A72" w:rsidP="00AE4A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0B0441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04FD585" w14:textId="77777777" w:rsidR="00AE4A72" w:rsidRPr="000B0441" w:rsidRDefault="00AE4A72" w:rsidP="00AE4A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0B0441">
              <w:rPr>
                <w:rFonts w:ascii="Cambria" w:hAnsi="Cambria"/>
                <w:b/>
                <w:sz w:val="24"/>
                <w:szCs w:val="24"/>
              </w:rPr>
              <w:t>PERSON(S)</w:t>
            </w:r>
          </w:p>
        </w:tc>
      </w:tr>
      <w:tr w:rsidR="00513A7A" w:rsidRPr="000B0441" w14:paraId="51C6ADF2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27D1D18" w14:textId="77777777" w:rsidR="00AE4A72" w:rsidRPr="000B0441" w:rsidRDefault="000E2343" w:rsidP="00AE4A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4D21375" w14:textId="77777777" w:rsidR="00AE4A72" w:rsidRPr="000B0441" w:rsidRDefault="00AE4A72" w:rsidP="00AE4A7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A41655E" w14:textId="77777777" w:rsidR="00AE4A72" w:rsidRPr="000B0441" w:rsidRDefault="00AE4A72" w:rsidP="00AE4A72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Class orientation and discussion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9DA9658" w14:textId="77777777" w:rsidR="000E2343" w:rsidRPr="000B0441" w:rsidRDefault="00AE4A72" w:rsidP="00AE4A72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</w:tc>
      </w:tr>
      <w:tr w:rsidR="000E2343" w:rsidRPr="000B0441" w14:paraId="2EE8BB05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E0C000B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D6A8BC0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B8011DA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Titles preparation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B39AE83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0E2343" w:rsidRPr="000B0441" w14:paraId="313BCFC2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15B8A15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FCD0440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728BCB5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 xml:space="preserve">Evaluation of titles </w:t>
            </w:r>
            <w:r w:rsidR="00163A41">
              <w:rPr>
                <w:rFonts w:ascii="Cambria" w:hAnsi="Cambria"/>
                <w:sz w:val="24"/>
                <w:szCs w:val="24"/>
              </w:rPr>
              <w:t>/ Title defense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0DC1AB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66FA73D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Would-be panelists</w:t>
            </w:r>
          </w:p>
        </w:tc>
      </w:tr>
      <w:tr w:rsidR="000E2343" w:rsidRPr="000B0441" w14:paraId="4DD1ED68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E9E2396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3C810B9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D36843D" w14:textId="77777777" w:rsidR="000E2343" w:rsidRPr="000B0441" w:rsidRDefault="00695BE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Prepare </w:t>
            </w:r>
            <w:r w:rsidR="000E2343" w:rsidRPr="000B0441">
              <w:rPr>
                <w:rFonts w:ascii="Cambria" w:hAnsi="Cambria"/>
                <w:sz w:val="24"/>
                <w:szCs w:val="24"/>
              </w:rPr>
              <w:t>Form 10, Form 11, Form 12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F7BFBE5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227B2A9A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6A1E2870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Dean</w:t>
            </w:r>
          </w:p>
          <w:p w14:paraId="2202505E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</w:tc>
      </w:tr>
      <w:tr w:rsidR="000E2343" w:rsidRPr="000B0441" w14:paraId="38A8ED6E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98D7EA9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440BEA3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2DE3142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Writing of Chapter 1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11473BC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0E2343" w:rsidRPr="000B0441" w14:paraId="1AE68920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3A971CC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67F7AF8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39D7074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Checking of Chapter 1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9F015B6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0A7DE5D3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</w:tc>
      </w:tr>
      <w:tr w:rsidR="000E2343" w:rsidRPr="000B0441" w14:paraId="2E727F12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9275051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440F60A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B2BA378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Writing of Chapter 2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42AF128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0E2343" w:rsidRPr="000B0441" w14:paraId="7430239C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981B2F9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FBBE7B3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6B4B7EF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Checking of Chapter 2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E013A0B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501C9941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</w:tc>
      </w:tr>
      <w:tr w:rsidR="000E2343" w:rsidRPr="000B0441" w14:paraId="7B05A13B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5D2FF12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A9048DB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C47C204" w14:textId="77777777" w:rsidR="000E2343" w:rsidRPr="000B0441" w:rsidRDefault="00A77609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Prepare </w:t>
            </w:r>
            <w:r w:rsidR="000E2343" w:rsidRPr="000B0441">
              <w:rPr>
                <w:rFonts w:ascii="Cambria" w:hAnsi="Cambria"/>
                <w:sz w:val="24"/>
                <w:szCs w:val="24"/>
              </w:rPr>
              <w:t>Form 15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7EADFBA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0895DF54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78A55D9F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(Coordinator)</w:t>
            </w:r>
          </w:p>
        </w:tc>
      </w:tr>
      <w:tr w:rsidR="000E2343" w:rsidRPr="000B0441" w14:paraId="69C6DF8A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2075A08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F15B9A7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F7FFFDA" w14:textId="77777777" w:rsidR="000E2343" w:rsidRPr="000B0441" w:rsidRDefault="00A77609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Prepare</w:t>
            </w:r>
            <w:r w:rsidR="000E2343" w:rsidRPr="000B0441">
              <w:rPr>
                <w:rFonts w:ascii="Cambria" w:hAnsi="Cambria"/>
                <w:sz w:val="24"/>
                <w:szCs w:val="24"/>
              </w:rPr>
              <w:t xml:space="preserve"> Form 13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C873345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0E2343" w:rsidRPr="000B0441" w14:paraId="3C62D84B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D7AAC8B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63A0A31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BA5CE64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Print evaluation copies (3 copies)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2EBD54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0E2343" w:rsidRPr="000B0441" w14:paraId="52874896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7108F9C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1622FC3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ECF0861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Distribution of Form 13 and evaluation copies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7816872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  <w:p w14:paraId="6A90DD50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Panelists</w:t>
            </w:r>
          </w:p>
        </w:tc>
      </w:tr>
      <w:tr w:rsidR="000E2343" w:rsidRPr="000B0441" w14:paraId="66CC0C0E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AF88C5E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C2DBEE1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2007137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Retrieval of Form 13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6041CA8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0E2343" w:rsidRPr="000B0441" w14:paraId="316F2FA9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CF769AD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A9DDD99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54B28E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Payment of defense fees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F6DC6C3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0E2343" w:rsidRPr="000B0441" w14:paraId="3D912EF0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18433F3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7C9A4AE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DBF71EA" w14:textId="77777777" w:rsidR="000E2343" w:rsidRPr="000B0441" w:rsidRDefault="00A77609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Prepare </w:t>
            </w:r>
            <w:r w:rsidR="000E2343" w:rsidRPr="000B0441">
              <w:rPr>
                <w:rFonts w:ascii="Cambria" w:hAnsi="Cambria"/>
                <w:sz w:val="24"/>
                <w:szCs w:val="24"/>
              </w:rPr>
              <w:t>Form 16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481FB85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299AEB2B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373C9FE5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Panelists</w:t>
            </w:r>
          </w:p>
          <w:p w14:paraId="2BCEF4C7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0E2343" w:rsidRPr="000B0441" w14:paraId="63E254ED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5C29352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lastRenderedPageBreak/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49A5402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F95926F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Print Form 17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81FB7FE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0E2343" w:rsidRPr="000B0441" w14:paraId="7EE0AD69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CE0F723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D760142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31B3172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Proposal defense</w:t>
            </w:r>
          </w:p>
          <w:p w14:paraId="1544AE8B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Presentation</w:t>
            </w:r>
          </w:p>
          <w:p w14:paraId="06E8D2F5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Noting of recommendations</w:t>
            </w:r>
          </w:p>
          <w:p w14:paraId="2CF1A6EB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Filling of Form 17</w:t>
            </w:r>
          </w:p>
          <w:p w14:paraId="4D9D5BC3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Retrieval of Form 17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8D6323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3C52254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366DDE54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2FF710D0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Panelists</w:t>
            </w:r>
          </w:p>
          <w:p w14:paraId="344CBC4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</w:tc>
      </w:tr>
      <w:tr w:rsidR="000E2343" w:rsidRPr="000B0441" w14:paraId="5ECD77F2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C699460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96DEAD6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8D6E3EB" w14:textId="77777777" w:rsidR="000E2343" w:rsidRPr="000B0441" w:rsidRDefault="009F4119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Accomplish </w:t>
            </w:r>
            <w:r w:rsidR="000E2343" w:rsidRPr="000B0441">
              <w:rPr>
                <w:rFonts w:ascii="Cambria" w:hAnsi="Cambria"/>
                <w:sz w:val="24"/>
                <w:szCs w:val="24"/>
              </w:rPr>
              <w:t>Minutes of defense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6F26F7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1DABBBF8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Panelists</w:t>
            </w:r>
          </w:p>
          <w:p w14:paraId="6056DD5A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7F76B1B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078D9D05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0E2343" w:rsidRPr="000B0441" w14:paraId="5727727B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B7F626C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0EF851A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FD2154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Consolidation of Proposal documents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9882986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27ADF1F1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0E2343" w:rsidRPr="000B0441" w14:paraId="546674FD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F5FC0E9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7787786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38E1118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Protocol Application for UREB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C328F27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5AAA7EF1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59D4D118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0E2343" w:rsidRPr="000B0441" w14:paraId="41097965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9A2DDA1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81D73E1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CF36B76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Endorsement to UREB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16E56EC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0E2343" w:rsidRPr="000B0441" w14:paraId="55315CA3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382F37B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1C37CB7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39459CF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Submission to UREB</w:t>
            </w:r>
          </w:p>
          <w:p w14:paraId="1D46589B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Payment of Review fees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EC1F645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6211853D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E2343" w:rsidRPr="000B0441" w14:paraId="1CBF68CC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1BBAD22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7EDDBF9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B1CCB80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Issuance of Certificate of Approval or Certificate of Exemption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AB7EB02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UREB</w:t>
            </w:r>
          </w:p>
        </w:tc>
      </w:tr>
      <w:tr w:rsidR="000E2343" w:rsidRPr="000B0441" w14:paraId="0F312610" w14:textId="77777777" w:rsidTr="003C53AD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6240F01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060A2B5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64ED1A4" w14:textId="77777777" w:rsidR="000E2343" w:rsidRPr="000B0441" w:rsidRDefault="00E51083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 OF THESIS 1</w:t>
            </w:r>
            <w:r w:rsidR="008552BB">
              <w:rPr>
                <w:rFonts w:ascii="Cambria" w:hAnsi="Cambria"/>
                <w:sz w:val="24"/>
                <w:szCs w:val="24"/>
              </w:rPr>
              <w:t xml:space="preserve"> / CAPSTONE 1</w:t>
            </w:r>
          </w:p>
        </w:tc>
        <w:tc>
          <w:tcPr>
            <w:tcW w:w="28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8CD8341" w14:textId="77777777" w:rsidR="000E2343" w:rsidRPr="000B0441" w:rsidRDefault="000E2343" w:rsidP="000E234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B8DF84B" w14:textId="77777777" w:rsidR="00AE4A72" w:rsidRPr="00AE4A72" w:rsidRDefault="00AE4A72" w:rsidP="00AE4A72">
      <w:pPr>
        <w:spacing w:after="0" w:line="240" w:lineRule="auto"/>
        <w:rPr>
          <w:rFonts w:ascii="Cambria" w:hAnsi="Cambria"/>
        </w:rPr>
      </w:pPr>
    </w:p>
    <w:p w14:paraId="407B5633" w14:textId="77777777" w:rsidR="00AE4A72" w:rsidRPr="00077E07" w:rsidRDefault="00077E07" w:rsidP="00AE4A72">
      <w:pPr>
        <w:spacing w:after="0" w:line="240" w:lineRule="auto"/>
        <w:rPr>
          <w:rFonts w:ascii="Cambria" w:hAnsi="Cambria"/>
          <w:i/>
        </w:rPr>
      </w:pPr>
      <w:r w:rsidRPr="00077E07">
        <w:rPr>
          <w:rFonts w:ascii="Cambria" w:hAnsi="Cambria"/>
          <w:i/>
        </w:rPr>
        <w:t>Submit this FORM to the Research Coordinator when done.</w:t>
      </w:r>
    </w:p>
    <w:sectPr w:rsidR="00AE4A72" w:rsidRPr="00077E07" w:rsidSect="00A77609">
      <w:headerReference w:type="default" r:id="rId7"/>
      <w:footerReference w:type="default" r:id="rId8"/>
      <w:pgSz w:w="12240" w:h="15840" w:code="1"/>
      <w:pgMar w:top="1872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F9138" w14:textId="77777777" w:rsidR="00B06502" w:rsidRDefault="00B06502" w:rsidP="00A77609">
      <w:pPr>
        <w:spacing w:after="0" w:line="240" w:lineRule="auto"/>
      </w:pPr>
      <w:r>
        <w:separator/>
      </w:r>
    </w:p>
  </w:endnote>
  <w:endnote w:type="continuationSeparator" w:id="0">
    <w:p w14:paraId="40D4538B" w14:textId="77777777" w:rsidR="00B06502" w:rsidRDefault="00B06502" w:rsidP="00A7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6E6BE" w14:textId="77777777" w:rsidR="00A77609" w:rsidRDefault="00A77609">
    <w:pPr>
      <w:pStyle w:val="Footer"/>
    </w:pPr>
    <w:r>
      <w:rPr>
        <w:noProof/>
        <w:lang w:val="en-PH" w:eastAsia="en-PH"/>
      </w:rPr>
      <w:drawing>
        <wp:inline distT="0" distB="0" distL="0" distR="0" wp14:anchorId="0EE0EDFF" wp14:editId="6616FA58">
          <wp:extent cx="5943600" cy="7429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AIT 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66" r="5036"/>
                  <a:stretch/>
                </pic:blipFill>
                <pic:spPr bwMode="auto">
                  <a:xfrm>
                    <a:off x="0" y="0"/>
                    <a:ext cx="5943600" cy="7429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3521D" w14:textId="77777777" w:rsidR="00B06502" w:rsidRDefault="00B06502" w:rsidP="00A77609">
      <w:pPr>
        <w:spacing w:after="0" w:line="240" w:lineRule="auto"/>
      </w:pPr>
      <w:r>
        <w:separator/>
      </w:r>
    </w:p>
  </w:footnote>
  <w:footnote w:type="continuationSeparator" w:id="0">
    <w:p w14:paraId="222F2733" w14:textId="77777777" w:rsidR="00B06502" w:rsidRDefault="00B06502" w:rsidP="00A7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AC69D" w14:textId="77777777" w:rsidR="00A77609" w:rsidRDefault="00CC06DC">
    <w:pPr>
      <w:pStyle w:val="Header"/>
    </w:pPr>
    <w:r w:rsidRPr="00CC06DC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F7A161C" wp14:editId="69AF24FC">
              <wp:simplePos x="0" y="0"/>
              <wp:positionH relativeFrom="margin">
                <wp:posOffset>5038725</wp:posOffset>
              </wp:positionH>
              <wp:positionV relativeFrom="paragraph">
                <wp:posOffset>655320</wp:posOffset>
              </wp:positionV>
              <wp:extent cx="1000125" cy="180975"/>
              <wp:effectExtent l="0" t="0" r="9525" b="952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8EF057" w14:textId="77777777" w:rsidR="00CC06DC" w:rsidRPr="00041B5F" w:rsidRDefault="00CC06DC" w:rsidP="00CC06DC">
                          <w:pPr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</w:rPr>
                            <w:t xml:space="preserve">Checklist </w:t>
                          </w:r>
                          <w:r>
                            <w:rPr>
                              <w:rFonts w:ascii="Cambria" w:hAnsi="Cambria"/>
                              <w:i/>
                              <w:sz w:val="20"/>
                            </w:rPr>
                            <w:t>1</w:t>
                          </w: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</w:rPr>
                            <w:t xml:space="preserve"> v1.0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7A16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6.75pt;margin-top:51.6pt;width:78.75pt;height:1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" stroked="f">
              <v:textbox inset="0,0,0,0">
                <w:txbxContent>
                  <w:p w14:paraId="1A8EF057" w14:textId="77777777" w:rsidR="00CC06DC" w:rsidRPr="00041B5F" w:rsidRDefault="00CC06DC" w:rsidP="00CC06DC">
                    <w:pPr>
                      <w:rPr>
                        <w:rFonts w:ascii="Cambria" w:hAnsi="Cambria"/>
                        <w:i/>
                        <w:sz w:val="20"/>
                      </w:rPr>
                    </w:pPr>
                    <w:r w:rsidRPr="00041B5F">
                      <w:rPr>
                        <w:rFonts w:ascii="Cambria" w:hAnsi="Cambria"/>
                        <w:i/>
                        <w:sz w:val="20"/>
                      </w:rPr>
                      <w:t xml:space="preserve">Checklist </w:t>
                    </w:r>
                    <w:r>
                      <w:rPr>
                        <w:rFonts w:ascii="Cambria" w:hAnsi="Cambria"/>
                        <w:i/>
                        <w:sz w:val="20"/>
                      </w:rPr>
                      <w:t>1</w:t>
                    </w:r>
                    <w:r w:rsidRPr="00041B5F">
                      <w:rPr>
                        <w:rFonts w:ascii="Cambria" w:hAnsi="Cambria"/>
                        <w:i/>
                        <w:sz w:val="20"/>
                      </w:rPr>
                      <w:t xml:space="preserve"> v1.0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C06DC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AB833" wp14:editId="24E988DF">
              <wp:simplePos x="0" y="0"/>
              <wp:positionH relativeFrom="margin">
                <wp:posOffset>5497195</wp:posOffset>
              </wp:positionH>
              <wp:positionV relativeFrom="paragraph">
                <wp:posOffset>436245</wp:posOffset>
              </wp:positionV>
              <wp:extent cx="485775" cy="162560"/>
              <wp:effectExtent l="0" t="0" r="9525" b="889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16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54B72" w14:textId="23BC6825" w:rsidR="00CC06DC" w:rsidRPr="00041B5F" w:rsidRDefault="00CC06DC" w:rsidP="00CC06DC">
                          <w:pPr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</w:pP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C4646">
                            <w:rPr>
                              <w:rFonts w:ascii="Cambria" w:hAnsi="Cambria"/>
                              <w:i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041B5F">
                            <w:rPr>
                              <w:rFonts w:ascii="Cambria" w:hAnsi="Cambria"/>
                              <w:i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AB83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32.85pt;margin-top:34.35pt;width:38.25pt;height:1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" stroked="f">
              <v:textbox inset="0,0,0,0">
                <w:txbxContent>
                  <w:p w14:paraId="3A154B72" w14:textId="23BC6825" w:rsidR="00CC06DC" w:rsidRPr="00041B5F" w:rsidRDefault="00CC06DC" w:rsidP="00CC06DC">
                    <w:pPr>
                      <w:rPr>
                        <w:rFonts w:ascii="Cambria" w:hAnsi="Cambria"/>
                        <w:i/>
                        <w:sz w:val="20"/>
                        <w:szCs w:val="20"/>
                      </w:rPr>
                    </w:pPr>
                    <w:r w:rsidRPr="00041B5F">
                      <w:rPr>
                        <w:rFonts w:ascii="Cambria" w:hAnsi="Cambria"/>
                        <w:i/>
                        <w:sz w:val="20"/>
                        <w:szCs w:val="20"/>
                      </w:rPr>
                      <w:t xml:space="preserve">Page </w:t>
                    </w:r>
                    <w:r w:rsidRPr="00041B5F">
                      <w:rPr>
                        <w:rFonts w:ascii="Cambria" w:hAnsi="Cambria"/>
                        <w:i/>
                        <w:sz w:val="20"/>
                        <w:szCs w:val="20"/>
                      </w:rPr>
                      <w:fldChar w:fldCharType="begin"/>
                    </w:r>
                    <w:r w:rsidRPr="00041B5F">
                      <w:rPr>
                        <w:rFonts w:ascii="Cambria" w:hAnsi="Cambria"/>
                        <w:i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041B5F">
                      <w:rPr>
                        <w:rFonts w:ascii="Cambria" w:hAnsi="Cambria"/>
                        <w:i/>
                        <w:sz w:val="20"/>
                        <w:szCs w:val="20"/>
                      </w:rPr>
                      <w:fldChar w:fldCharType="separate"/>
                    </w:r>
                    <w:r w:rsidR="00DC4646">
                      <w:rPr>
                        <w:rFonts w:ascii="Cambria" w:hAnsi="Cambria"/>
                        <w:i/>
                        <w:noProof/>
                        <w:sz w:val="20"/>
                        <w:szCs w:val="20"/>
                      </w:rPr>
                      <w:t>2</w:t>
                    </w:r>
                    <w:r w:rsidRPr="00041B5F">
                      <w:rPr>
                        <w:rFonts w:ascii="Cambria" w:hAnsi="Cambria"/>
                        <w:i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C06DC"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2E348EBB" wp14:editId="31546CD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43600" cy="11943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AIT Head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91" r="4602"/>
                  <a:stretch/>
                </pic:blipFill>
                <pic:spPr bwMode="auto">
                  <a:xfrm>
                    <a:off x="0" y="0"/>
                    <a:ext cx="5943600" cy="11943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A14C6"/>
    <w:multiLevelType w:val="multilevel"/>
    <w:tmpl w:val="01F6957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CF"/>
    <w:rsid w:val="00051A21"/>
    <w:rsid w:val="00077E07"/>
    <w:rsid w:val="000B0441"/>
    <w:rsid w:val="000E2343"/>
    <w:rsid w:val="000F6ADC"/>
    <w:rsid w:val="00163A41"/>
    <w:rsid w:val="001C1139"/>
    <w:rsid w:val="003564CC"/>
    <w:rsid w:val="003C53AD"/>
    <w:rsid w:val="004511CF"/>
    <w:rsid w:val="004C0658"/>
    <w:rsid w:val="00513A7A"/>
    <w:rsid w:val="00695BE6"/>
    <w:rsid w:val="006E6094"/>
    <w:rsid w:val="006E78C9"/>
    <w:rsid w:val="007978D4"/>
    <w:rsid w:val="007B15BB"/>
    <w:rsid w:val="008552BB"/>
    <w:rsid w:val="008975DD"/>
    <w:rsid w:val="00924C47"/>
    <w:rsid w:val="009F4119"/>
    <w:rsid w:val="00A77609"/>
    <w:rsid w:val="00AE4A72"/>
    <w:rsid w:val="00AF0F8D"/>
    <w:rsid w:val="00B06502"/>
    <w:rsid w:val="00B31299"/>
    <w:rsid w:val="00B35B00"/>
    <w:rsid w:val="00B64313"/>
    <w:rsid w:val="00B7386F"/>
    <w:rsid w:val="00CC06DC"/>
    <w:rsid w:val="00D67688"/>
    <w:rsid w:val="00DC4646"/>
    <w:rsid w:val="00DE48EF"/>
    <w:rsid w:val="00E51083"/>
    <w:rsid w:val="00E7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BA9FC"/>
  <w15:chartTrackingRefBased/>
  <w15:docId w15:val="{EB89AC48-81B1-4FE7-94F1-FF60A2DA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609"/>
  </w:style>
  <w:style w:type="paragraph" w:styleId="Footer">
    <w:name w:val="footer"/>
    <w:basedOn w:val="Normal"/>
    <w:link w:val="FooterChar"/>
    <w:uiPriority w:val="99"/>
    <w:unhideWhenUsed/>
    <w:rsid w:val="00A7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609"/>
  </w:style>
  <w:style w:type="paragraph" w:styleId="BalloonText">
    <w:name w:val="Balloon Text"/>
    <w:basedOn w:val="Normal"/>
    <w:link w:val="BalloonTextChar"/>
    <w:uiPriority w:val="99"/>
    <w:semiHidden/>
    <w:unhideWhenUsed/>
    <w:rsid w:val="003C5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A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552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FORM-Checklist-Thesi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FORM-Checklist-Thesis1</Template>
  <TotalTime>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mika</cp:lastModifiedBy>
  <cp:revision>2</cp:revision>
  <cp:lastPrinted>2024-01-11T05:56:00Z</cp:lastPrinted>
  <dcterms:created xsi:type="dcterms:W3CDTF">2024-04-11T15:34:00Z</dcterms:created>
  <dcterms:modified xsi:type="dcterms:W3CDTF">2024-05-01T09:12:00Z</dcterms:modified>
</cp:coreProperties>
</file>