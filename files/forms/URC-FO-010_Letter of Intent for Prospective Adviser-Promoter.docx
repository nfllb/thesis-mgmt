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051E" w14:textId="77777777" w:rsidR="00452157" w:rsidRDefault="004521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DC4F34" w14:textId="77777777" w:rsidR="00452157" w:rsidRDefault="0001105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STUDENT-RESEARCHERS’ LETTER OF INTENT </w:t>
      </w:r>
    </w:p>
    <w:p w14:paraId="27D748BF" w14:textId="77777777" w:rsidR="00452157" w:rsidRDefault="0001105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 PROSPECTIVE ADVISER-PROMOTER</w:t>
      </w:r>
    </w:p>
    <w:p w14:paraId="090E8C79" w14:textId="77777777" w:rsidR="00452157" w:rsidRDefault="0045215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E2FC392" w14:textId="2D6709EC" w:rsidR="00452157" w:rsidRDefault="00257C1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${Date}</w:t>
      </w:r>
    </w:p>
    <w:p w14:paraId="596E61B3" w14:textId="77777777" w:rsidR="00452157" w:rsidRDefault="00452157">
      <w:pPr>
        <w:ind w:firstLine="720"/>
        <w:jc w:val="right"/>
        <w:rPr>
          <w:rFonts w:ascii="Cambria" w:eastAsia="Cambria" w:hAnsi="Cambria" w:cs="Cambria"/>
          <w:sz w:val="24"/>
          <w:szCs w:val="24"/>
        </w:rPr>
      </w:pPr>
    </w:p>
    <w:p w14:paraId="7AA6E990" w14:textId="77777777" w:rsidR="00452157" w:rsidRDefault="001206F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ENGR. CARINA S. MALLILLIN</w:t>
      </w:r>
    </w:p>
    <w:p w14:paraId="705B3BD6" w14:textId="77777777" w:rsidR="00452157" w:rsidRDefault="001206F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Officer-In-Charge</w:t>
      </w:r>
      <w:r w:rsidR="00DB0593">
        <w:rPr>
          <w:rFonts w:ascii="Cambria" w:eastAsia="Cambria" w:hAnsi="Cambria" w:cs="Cambria"/>
          <w:sz w:val="24"/>
          <w:szCs w:val="24"/>
        </w:rPr>
        <w:t>, Office of the Dean</w:t>
      </w:r>
    </w:p>
    <w:p w14:paraId="77136AC3" w14:textId="77777777" w:rsidR="00452157" w:rsidRDefault="0001105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School of </w:t>
      </w:r>
      <w:r w:rsidR="001206FB">
        <w:rPr>
          <w:rFonts w:ascii="Cambria" w:eastAsia="Cambria" w:hAnsi="Cambria" w:cs="Cambria"/>
          <w:sz w:val="24"/>
          <w:szCs w:val="24"/>
        </w:rPr>
        <w:t>Engineering, Architecture and information Technology</w:t>
      </w:r>
    </w:p>
    <w:p w14:paraId="3EF3BBF1" w14:textId="77777777" w:rsidR="00452157" w:rsidRDefault="0045215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277DE531" w14:textId="77777777" w:rsidR="00452157" w:rsidRDefault="00452157">
      <w:pPr>
        <w:rPr>
          <w:rFonts w:ascii="Cambria" w:eastAsia="Cambria" w:hAnsi="Cambria" w:cs="Cambria"/>
          <w:b/>
          <w:sz w:val="24"/>
          <w:szCs w:val="24"/>
        </w:rPr>
      </w:pPr>
    </w:p>
    <w:p w14:paraId="23CE5E12" w14:textId="77777777" w:rsidR="00452157" w:rsidRDefault="000110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Dear Madam:</w:t>
      </w:r>
    </w:p>
    <w:p w14:paraId="3EFBA724" w14:textId="77777777" w:rsidR="00452157" w:rsidRDefault="00452157">
      <w:pPr>
        <w:rPr>
          <w:rFonts w:ascii="Cambria" w:eastAsia="Cambria" w:hAnsi="Cambria" w:cs="Cambria"/>
          <w:sz w:val="24"/>
          <w:szCs w:val="24"/>
        </w:rPr>
      </w:pPr>
    </w:p>
    <w:p w14:paraId="5747D84F" w14:textId="211D658B" w:rsidR="00452157" w:rsidRDefault="00011053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We, the undersigned, wish to avail of the services of </w:t>
      </w:r>
      <w:r w:rsidR="00257C18">
        <w:rPr>
          <w:rFonts w:ascii="Cambria" w:eastAsia="Cambria" w:hAnsi="Cambria" w:cs="Cambria"/>
          <w:sz w:val="24"/>
          <w:szCs w:val="24"/>
        </w:rPr>
        <w:t>${Adviser}</w:t>
      </w:r>
      <w:r w:rsidR="001206FB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 adviser to our research paper entitled</w:t>
      </w:r>
      <w:r w:rsidR="001206FB">
        <w:rPr>
          <w:rFonts w:ascii="Cambria" w:eastAsia="Cambria" w:hAnsi="Cambria" w:cs="Cambria"/>
          <w:sz w:val="24"/>
          <w:szCs w:val="24"/>
        </w:rPr>
        <w:t xml:space="preserve"> </w:t>
      </w:r>
      <w:r w:rsidR="00257C18">
        <w:rPr>
          <w:rFonts w:ascii="Cambria" w:eastAsia="Cambria" w:hAnsi="Cambria" w:cs="Cambria"/>
          <w:sz w:val="24"/>
          <w:szCs w:val="24"/>
        </w:rPr>
        <w:t>${Title}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7A422C6E" w14:textId="77777777" w:rsidR="00452157" w:rsidRDefault="0045215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57AF8114" w14:textId="77777777" w:rsidR="00452157" w:rsidRDefault="00011053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promise   to   work   closely   with   our   adviser-promoter   in   the   accomplishment   of   our   project   and   to   comply   with   the deadlines set by him / her, as well as make ourselves available for consultation to facilitate the research process.</w:t>
      </w:r>
    </w:p>
    <w:p w14:paraId="02F7C5B2" w14:textId="77777777" w:rsidR="00452157" w:rsidRDefault="00452157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667E094" w14:textId="77777777" w:rsidR="00452157" w:rsidRDefault="00011053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Proponents (</w:t>
      </w:r>
      <w:r w:rsidRPr="00E720CC">
        <w:rPr>
          <w:rFonts w:ascii="Cambria" w:eastAsia="Cambria" w:hAnsi="Cambria" w:cs="Cambria"/>
          <w:i/>
          <w:sz w:val="24"/>
          <w:szCs w:val="24"/>
        </w:rPr>
        <w:t>Names and Signatures</w:t>
      </w:r>
      <w:r>
        <w:rPr>
          <w:rFonts w:ascii="Cambria" w:eastAsia="Cambria" w:hAnsi="Cambria" w:cs="Cambria"/>
          <w:b/>
          <w:sz w:val="24"/>
          <w:szCs w:val="24"/>
        </w:rPr>
        <w:t>):</w:t>
      </w:r>
    </w:p>
    <w:p w14:paraId="0A1F8056" w14:textId="77777777" w:rsidR="00452157" w:rsidRDefault="00452157">
      <w:pPr>
        <w:rPr>
          <w:rFonts w:ascii="Cambria" w:eastAsia="Cambria" w:hAnsi="Cambria" w:cs="Cambria"/>
          <w:b/>
          <w:sz w:val="24"/>
          <w:szCs w:val="24"/>
        </w:rPr>
      </w:pPr>
    </w:p>
    <w:p w14:paraId="0DDEB0AA" w14:textId="77777777" w:rsidR="00AF06CD" w:rsidRDefault="00AF06CD" w:rsidP="00AF06CD">
      <w:pPr>
        <w:rPr>
          <w:rFonts w:ascii="Cambria" w:hAnsi="Cambria"/>
          <w:sz w:val="24"/>
          <w:szCs w:val="24"/>
        </w:rPr>
      </w:pPr>
      <w:r w:rsidRPr="008479A9">
        <w:rPr>
          <w:rFonts w:ascii="Cambria" w:hAnsi="Cambria"/>
          <w:sz w:val="24"/>
          <w:szCs w:val="24"/>
        </w:rPr>
        <w:t>${</w:t>
      </w:r>
      <w:proofErr w:type="spellStart"/>
      <w:r w:rsidRPr="008479A9">
        <w:rPr>
          <w:rFonts w:ascii="Cambria" w:hAnsi="Cambria"/>
          <w:sz w:val="24"/>
          <w:szCs w:val="24"/>
        </w:rPr>
        <w:t>Students_MultiLine_Underlined</w:t>
      </w:r>
      <w:proofErr w:type="spellEnd"/>
      <w:r w:rsidRPr="008479A9">
        <w:rPr>
          <w:rFonts w:ascii="Cambria" w:hAnsi="Cambria"/>
          <w:sz w:val="24"/>
          <w:szCs w:val="24"/>
        </w:rPr>
        <w:t>}</w:t>
      </w:r>
    </w:p>
    <w:p w14:paraId="42428FBF" w14:textId="77777777" w:rsidR="001206FB" w:rsidRDefault="001206FB">
      <w:pPr>
        <w:rPr>
          <w:rFonts w:ascii="Cambria" w:eastAsia="Cambria" w:hAnsi="Cambria" w:cs="Cambria"/>
          <w:b/>
          <w:sz w:val="24"/>
          <w:szCs w:val="24"/>
        </w:rPr>
      </w:pPr>
    </w:p>
    <w:p w14:paraId="0E917033" w14:textId="77777777" w:rsidR="00452157" w:rsidRDefault="00452157">
      <w:pPr>
        <w:rPr>
          <w:rFonts w:ascii="Cambria" w:eastAsia="Cambria" w:hAnsi="Cambria" w:cs="Cambria"/>
          <w:b/>
          <w:sz w:val="24"/>
          <w:szCs w:val="24"/>
        </w:rPr>
      </w:pPr>
    </w:p>
    <w:p w14:paraId="7C8A17E2" w14:textId="77777777" w:rsidR="00452157" w:rsidRDefault="0001105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Recommending Approval:</w:t>
      </w:r>
    </w:p>
    <w:p w14:paraId="58C3449E" w14:textId="77777777" w:rsidR="00452157" w:rsidRDefault="00452157">
      <w:pPr>
        <w:rPr>
          <w:rFonts w:ascii="Cambria" w:eastAsia="Cambria" w:hAnsi="Cambria" w:cs="Cambria"/>
          <w:b/>
          <w:sz w:val="24"/>
          <w:szCs w:val="24"/>
        </w:rPr>
      </w:pPr>
    </w:p>
    <w:p w14:paraId="562C43A1" w14:textId="77777777" w:rsidR="001206FB" w:rsidRDefault="001206FB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1206FB" w14:paraId="489C6C86" w14:textId="77777777" w:rsidTr="00640D7E">
        <w:trPr>
          <w:trHeight w:val="360"/>
          <w:jc w:val="center"/>
        </w:trPr>
        <w:tc>
          <w:tcPr>
            <w:tcW w:w="4325" w:type="dxa"/>
            <w:tcBorders>
              <w:bottom w:val="single" w:sz="4" w:space="0" w:color="auto"/>
            </w:tcBorders>
          </w:tcPr>
          <w:p w14:paraId="7B2B5658" w14:textId="6EAB724E" w:rsidR="001206FB" w:rsidRPr="00F5396B" w:rsidRDefault="00257C18" w:rsidP="005F271C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Instructor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</w:tr>
      <w:tr w:rsidR="001206FB" w14:paraId="6AC74FB2" w14:textId="77777777" w:rsidTr="00640D7E">
        <w:trPr>
          <w:trHeight w:val="360"/>
          <w:jc w:val="center"/>
        </w:trPr>
        <w:tc>
          <w:tcPr>
            <w:tcW w:w="4325" w:type="dxa"/>
            <w:tcBorders>
              <w:top w:val="single" w:sz="4" w:space="0" w:color="auto"/>
            </w:tcBorders>
          </w:tcPr>
          <w:p w14:paraId="33FC2294" w14:textId="77777777" w:rsidR="001206FB" w:rsidRDefault="001206FB" w:rsidP="001206F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Instructor</w:t>
            </w:r>
          </w:p>
        </w:tc>
      </w:tr>
    </w:tbl>
    <w:p w14:paraId="7B4947E3" w14:textId="77777777" w:rsidR="00452157" w:rsidRPr="00E720CC" w:rsidRDefault="001206FB">
      <w:pPr>
        <w:jc w:val="center"/>
        <w:rPr>
          <w:rFonts w:ascii="Cambria" w:eastAsia="Cambria" w:hAnsi="Cambria" w:cs="Cambria"/>
          <w:i/>
          <w:sz w:val="24"/>
          <w:szCs w:val="24"/>
        </w:rPr>
      </w:pPr>
      <w:r w:rsidRPr="00E720CC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="00011053" w:rsidRPr="00E720CC">
        <w:rPr>
          <w:rFonts w:ascii="Cambria" w:eastAsia="Cambria" w:hAnsi="Cambria" w:cs="Cambria"/>
          <w:i/>
          <w:sz w:val="24"/>
          <w:szCs w:val="24"/>
        </w:rPr>
        <w:t>(Signature over Printed Name)</w:t>
      </w:r>
    </w:p>
    <w:p w14:paraId="4557C2C8" w14:textId="77777777" w:rsidR="00452157" w:rsidRDefault="00452157"/>
    <w:sectPr w:rsidR="00452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67A1" w14:textId="77777777" w:rsidR="009E7CCC" w:rsidRDefault="009E7CCC">
      <w:r>
        <w:separator/>
      </w:r>
    </w:p>
  </w:endnote>
  <w:endnote w:type="continuationSeparator" w:id="0">
    <w:p w14:paraId="6659B8BE" w14:textId="77777777" w:rsidR="009E7CCC" w:rsidRDefault="009E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8234" w14:textId="77777777" w:rsidR="00452157" w:rsidRDefault="00011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7FD2D2" w14:textId="77777777" w:rsidR="00452157" w:rsidRDefault="004521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B815" w14:textId="77777777" w:rsidR="00452157" w:rsidRDefault="00011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43109CB1" wp14:editId="6F57FA4E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69DD04" w14:textId="77777777" w:rsidR="00452157" w:rsidRDefault="004521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1B34D" w14:textId="77777777" w:rsidR="009E7CCC" w:rsidRDefault="009E7CCC">
      <w:r>
        <w:separator/>
      </w:r>
    </w:p>
  </w:footnote>
  <w:footnote w:type="continuationSeparator" w:id="0">
    <w:p w14:paraId="0AC9231F" w14:textId="77777777" w:rsidR="009E7CCC" w:rsidRDefault="009E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7EFF8" w14:textId="77777777" w:rsidR="004521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13B3E6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0B029" w14:textId="77777777" w:rsidR="00452157" w:rsidRDefault="004521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4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3"/>
      <w:gridCol w:w="5952"/>
      <w:gridCol w:w="1276"/>
      <w:gridCol w:w="1134"/>
    </w:tblGrid>
    <w:tr w:rsidR="00452157" w14:paraId="55798537" w14:textId="77777777">
      <w:trPr>
        <w:trHeight w:val="271"/>
        <w:jc w:val="center"/>
      </w:trPr>
      <w:tc>
        <w:tcPr>
          <w:tcW w:w="113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D92F4E1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7794FE43" wp14:editId="29EB4874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2" w:type="dxa"/>
          <w:vMerge w:val="restart"/>
          <w:tcBorders>
            <w:top w:val="nil"/>
            <w:left w:val="nil"/>
            <w:bottom w:val="nil"/>
            <w:right w:val="single" w:sz="4" w:space="0" w:color="000000"/>
          </w:tcBorders>
        </w:tcPr>
        <w:p w14:paraId="49C9295D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4544B585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77F475E5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5BD670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3E7774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URC-FO-010</w:t>
          </w:r>
        </w:p>
      </w:tc>
    </w:tr>
    <w:tr w:rsidR="00452157" w14:paraId="0E4FEEF9" w14:textId="7777777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1F8745C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14:paraId="2394BE0C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4B96EC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E996EE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52157" w14:paraId="0565346F" w14:textId="7777777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2B8F7703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14:paraId="39D57C8A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179ACA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9A1D5B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52157" w14:paraId="149B9FD7" w14:textId="77777777">
      <w:trPr>
        <w:trHeight w:val="271"/>
        <w:jc w:val="center"/>
      </w:trPr>
      <w:tc>
        <w:tcPr>
          <w:tcW w:w="113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69929EB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2" w:type="dxa"/>
          <w:vMerge/>
          <w:tcBorders>
            <w:top w:val="nil"/>
            <w:left w:val="nil"/>
            <w:bottom w:val="nil"/>
            <w:right w:val="single" w:sz="4" w:space="0" w:color="000000"/>
          </w:tcBorders>
        </w:tcPr>
        <w:p w14:paraId="0CE9DA91" w14:textId="77777777" w:rsidR="00452157" w:rsidRDefault="00452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729704" w14:textId="77777777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18199F" w14:textId="474748A2" w:rsidR="00452157" w:rsidRDefault="000110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257C1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257C1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314FB29F" w14:textId="77777777" w:rsidR="00452157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</w:rPr>
      <w:pict w14:anchorId="424744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EE00" w14:textId="77777777" w:rsidR="004521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1D2A7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3F6"/>
    <w:rsid w:val="00011053"/>
    <w:rsid w:val="00061FCE"/>
    <w:rsid w:val="000F153E"/>
    <w:rsid w:val="001206FB"/>
    <w:rsid w:val="00145B7F"/>
    <w:rsid w:val="001B5902"/>
    <w:rsid w:val="00257C18"/>
    <w:rsid w:val="002C73F6"/>
    <w:rsid w:val="0031291B"/>
    <w:rsid w:val="00452157"/>
    <w:rsid w:val="00501DF8"/>
    <w:rsid w:val="005B605B"/>
    <w:rsid w:val="005F1CC6"/>
    <w:rsid w:val="005F271C"/>
    <w:rsid w:val="00640D7E"/>
    <w:rsid w:val="006C7F3A"/>
    <w:rsid w:val="007632A7"/>
    <w:rsid w:val="007D4334"/>
    <w:rsid w:val="00884E4C"/>
    <w:rsid w:val="009165D6"/>
    <w:rsid w:val="009617F1"/>
    <w:rsid w:val="009A7EC5"/>
    <w:rsid w:val="009B79BF"/>
    <w:rsid w:val="009E7CCC"/>
    <w:rsid w:val="00A96E68"/>
    <w:rsid w:val="00AC174F"/>
    <w:rsid w:val="00AF06CD"/>
    <w:rsid w:val="00BA1637"/>
    <w:rsid w:val="00BC4934"/>
    <w:rsid w:val="00C27480"/>
    <w:rsid w:val="00D96388"/>
    <w:rsid w:val="00DB0593"/>
    <w:rsid w:val="00DD7949"/>
    <w:rsid w:val="00E50D4B"/>
    <w:rsid w:val="00E720CC"/>
    <w:rsid w:val="00F4257C"/>
    <w:rsid w:val="00F5396B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B080B"/>
  <w15:docId w15:val="{348524A2-B2AC-47F8-B3CA-79EF2DEC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3140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10_Letter%20of%20Intent%20for%20Prospective%20Adviser-Prom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nLV0GhMlE6i3dSsLWZZqppnhWQ==">AMUW2mX/2zvrXjZcUU4jZ5RwaIYSomVHibpGk8Rk1v4EqoPyJxWB1h8YR9XnPGnksjcRx7n9GD74a/KAWWgVb8E5XRGw9oOAwfzyYajL9VShSYBKn/v8oDI=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URC-FO-010_Letter of Intent for Prospective Adviser-Promoter.dotx</Template>
  <TotalTime>33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8</cp:revision>
  <dcterms:created xsi:type="dcterms:W3CDTF">2024-04-11T15:38:00Z</dcterms:created>
  <dcterms:modified xsi:type="dcterms:W3CDTF">2024-05-02T13:49:00Z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