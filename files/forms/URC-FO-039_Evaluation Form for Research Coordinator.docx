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43D48" w14:textId="77777777" w:rsidR="002F039A" w:rsidRDefault="002F03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DEFEA4B" w14:textId="77777777" w:rsidR="002F039A" w:rsidRDefault="0009267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EVALUATION FORM IN RATING THE RESEARCH COORDINATOR</w:t>
      </w:r>
    </w:p>
    <w:p w14:paraId="17FC11BF" w14:textId="77777777" w:rsidR="002F039A" w:rsidRDefault="0009267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(To be Accomplished by Student-Clients)</w:t>
      </w:r>
    </w:p>
    <w:p w14:paraId="3C417F57" w14:textId="77777777" w:rsidR="002F039A" w:rsidRDefault="002F039A">
      <w:pPr>
        <w:rPr>
          <w:rFonts w:ascii="Cambria" w:eastAsia="Cambria" w:hAnsi="Cambria" w:cs="Cambria"/>
          <w:b/>
          <w:sz w:val="24"/>
          <w:szCs w:val="24"/>
        </w:rPr>
      </w:pPr>
    </w:p>
    <w:p w14:paraId="37BEF3DD" w14:textId="77777777" w:rsidR="002F039A" w:rsidRDefault="000926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Raters/Evaluators:</w:t>
      </w:r>
      <w:r>
        <w:rPr>
          <w:rFonts w:ascii="Cambria" w:eastAsia="Cambria" w:hAnsi="Cambria" w:cs="Cambria"/>
          <w:b/>
          <w:sz w:val="24"/>
          <w:szCs w:val="24"/>
        </w:rPr>
        <w:tab/>
        <w:t>Student-Research Teams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39E3529" w14:textId="77777777" w:rsidR="002F039A" w:rsidRDefault="002F039A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76A317F" w14:textId="77777777" w:rsidR="002F039A" w:rsidRDefault="0009267C">
      <w:pPr>
        <w:jc w:val="both"/>
        <w:rPr>
          <w:rFonts w:ascii="Cambria" w:eastAsia="Cambria" w:hAnsi="Cambria" w:cs="Cambria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 xml:space="preserve">Direction. </w:t>
      </w:r>
      <w:r>
        <w:rPr>
          <w:rFonts w:ascii="Cambria" w:eastAsia="Cambria" w:hAnsi="Cambria" w:cs="Cambria"/>
          <w:sz w:val="24"/>
          <w:szCs w:val="24"/>
        </w:rPr>
        <w:t>This form intends to</w:t>
      </w:r>
      <w:r>
        <w:rPr>
          <w:rFonts w:ascii="Cambria" w:eastAsia="Cambria" w:hAnsi="Cambria" w:cs="Cambria"/>
          <w:sz w:val="22"/>
          <w:szCs w:val="22"/>
        </w:rPr>
        <w:t xml:space="preserve"> gather feedback on the accomplishment of your Research Coordinator in relation to your research work. </w:t>
      </w:r>
    </w:p>
    <w:p w14:paraId="1FF9B98B" w14:textId="77777777" w:rsidR="002F039A" w:rsidRDefault="002F039A">
      <w:pPr>
        <w:rPr>
          <w:rFonts w:ascii="Cambria" w:eastAsia="Cambria" w:hAnsi="Cambria" w:cs="Cambria"/>
          <w:b/>
          <w:sz w:val="22"/>
          <w:szCs w:val="22"/>
        </w:rPr>
      </w:pPr>
    </w:p>
    <w:tbl>
      <w:tblPr>
        <w:tblStyle w:val="a1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76"/>
        <w:gridCol w:w="772"/>
        <w:gridCol w:w="728"/>
      </w:tblGrid>
      <w:tr w:rsidR="002F039A" w14:paraId="23695DE8" w14:textId="77777777">
        <w:trPr>
          <w:jc w:val="center"/>
        </w:trPr>
        <w:tc>
          <w:tcPr>
            <w:tcW w:w="8076" w:type="dxa"/>
          </w:tcPr>
          <w:p w14:paraId="4A4FCC42" w14:textId="77777777" w:rsidR="002F039A" w:rsidRDefault="0009267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Indicators (The Research Chair….)</w:t>
            </w:r>
          </w:p>
        </w:tc>
        <w:tc>
          <w:tcPr>
            <w:tcW w:w="772" w:type="dxa"/>
          </w:tcPr>
          <w:p w14:paraId="725BD3BE" w14:textId="77777777" w:rsidR="002F039A" w:rsidRDefault="0009267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Yes</w:t>
            </w:r>
          </w:p>
        </w:tc>
        <w:tc>
          <w:tcPr>
            <w:tcW w:w="728" w:type="dxa"/>
          </w:tcPr>
          <w:p w14:paraId="47D72313" w14:textId="77777777" w:rsidR="002F039A" w:rsidRDefault="0009267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</w:tr>
      <w:tr w:rsidR="002F039A" w14:paraId="426A2884" w14:textId="77777777">
        <w:trPr>
          <w:jc w:val="center"/>
        </w:trPr>
        <w:tc>
          <w:tcPr>
            <w:tcW w:w="8076" w:type="dxa"/>
          </w:tcPr>
          <w:p w14:paraId="1C444422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alignment of topic proposals to the School Research Agenda</w:t>
            </w:r>
          </w:p>
        </w:tc>
        <w:tc>
          <w:tcPr>
            <w:tcW w:w="772" w:type="dxa"/>
          </w:tcPr>
          <w:p w14:paraId="01F67E5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8593C4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4D0AED9" w14:textId="77777777">
        <w:trPr>
          <w:jc w:val="center"/>
        </w:trPr>
        <w:tc>
          <w:tcPr>
            <w:tcW w:w="8076" w:type="dxa"/>
          </w:tcPr>
          <w:p w14:paraId="7DA12DAF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Suggests topic proposals that are aligned to the School Research Agenda</w:t>
            </w:r>
          </w:p>
        </w:tc>
        <w:tc>
          <w:tcPr>
            <w:tcW w:w="772" w:type="dxa"/>
          </w:tcPr>
          <w:p w14:paraId="2B629BB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00FBBEBB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049F2F26" w14:textId="77777777">
        <w:trPr>
          <w:jc w:val="center"/>
        </w:trPr>
        <w:tc>
          <w:tcPr>
            <w:tcW w:w="8076" w:type="dxa"/>
          </w:tcPr>
          <w:p w14:paraId="64D0AD66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Distributes the Research Writing Manuals and Research Itinerary;</w:t>
            </w:r>
          </w:p>
        </w:tc>
        <w:tc>
          <w:tcPr>
            <w:tcW w:w="772" w:type="dxa"/>
          </w:tcPr>
          <w:p w14:paraId="3498FCF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C2C900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3D583FA" w14:textId="77777777">
        <w:trPr>
          <w:jc w:val="center"/>
        </w:trPr>
        <w:tc>
          <w:tcPr>
            <w:tcW w:w="8076" w:type="dxa"/>
          </w:tcPr>
          <w:p w14:paraId="69E071FC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participation of the research teams in various R&amp;D activities</w:t>
            </w:r>
          </w:p>
        </w:tc>
        <w:tc>
          <w:tcPr>
            <w:tcW w:w="772" w:type="dxa"/>
          </w:tcPr>
          <w:p w14:paraId="6281BEB1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267D669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95385C6" w14:textId="77777777">
        <w:trPr>
          <w:jc w:val="center"/>
        </w:trPr>
        <w:tc>
          <w:tcPr>
            <w:tcW w:w="8076" w:type="dxa"/>
          </w:tcPr>
          <w:p w14:paraId="2134CE7C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Informs research teams of the general requirements of Research 1 and 2 courses</w:t>
            </w:r>
          </w:p>
        </w:tc>
        <w:tc>
          <w:tcPr>
            <w:tcW w:w="772" w:type="dxa"/>
          </w:tcPr>
          <w:p w14:paraId="01E23B8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F123A4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C386D3A" w14:textId="77777777">
        <w:trPr>
          <w:jc w:val="center"/>
        </w:trPr>
        <w:tc>
          <w:tcPr>
            <w:tcW w:w="8076" w:type="dxa"/>
          </w:tcPr>
          <w:p w14:paraId="743FD9B0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Notifies research teams about important activities to be undertaken;</w:t>
            </w:r>
          </w:p>
        </w:tc>
        <w:tc>
          <w:tcPr>
            <w:tcW w:w="772" w:type="dxa"/>
          </w:tcPr>
          <w:p w14:paraId="508F303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2038C05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DBD3179" w14:textId="77777777">
        <w:trPr>
          <w:jc w:val="center"/>
        </w:trPr>
        <w:tc>
          <w:tcPr>
            <w:tcW w:w="8076" w:type="dxa"/>
          </w:tcPr>
          <w:p w14:paraId="5BC321CF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Keeps research teams posted about important research itinerary (schedules)</w:t>
            </w:r>
          </w:p>
        </w:tc>
        <w:tc>
          <w:tcPr>
            <w:tcW w:w="772" w:type="dxa"/>
          </w:tcPr>
          <w:p w14:paraId="67F4F6EF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3BB22EE1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28D01CAD" w14:textId="77777777">
        <w:trPr>
          <w:jc w:val="center"/>
        </w:trPr>
        <w:tc>
          <w:tcPr>
            <w:tcW w:w="8076" w:type="dxa"/>
          </w:tcPr>
          <w:p w14:paraId="1E1FD097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Conduct an orientation on School Agenda, itinerary and the writing guide</w:t>
            </w:r>
          </w:p>
        </w:tc>
        <w:tc>
          <w:tcPr>
            <w:tcW w:w="772" w:type="dxa"/>
          </w:tcPr>
          <w:p w14:paraId="4591FE5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0CD6D5AE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1E0DA25" w14:textId="77777777">
        <w:trPr>
          <w:jc w:val="center"/>
        </w:trPr>
        <w:tc>
          <w:tcPr>
            <w:tcW w:w="8076" w:type="dxa"/>
          </w:tcPr>
          <w:p w14:paraId="52E8CF9F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Mentors research teams on the mechanics of writing and doing research</w:t>
            </w:r>
          </w:p>
        </w:tc>
        <w:tc>
          <w:tcPr>
            <w:tcW w:w="772" w:type="dxa"/>
          </w:tcPr>
          <w:p w14:paraId="4871D82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27D743B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94845E8" w14:textId="77777777">
        <w:trPr>
          <w:jc w:val="center"/>
        </w:trPr>
        <w:tc>
          <w:tcPr>
            <w:tcW w:w="8076" w:type="dxa"/>
          </w:tcPr>
          <w:p w14:paraId="1A1D87B3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research teams on their topic proposal writing</w:t>
            </w:r>
          </w:p>
        </w:tc>
        <w:tc>
          <w:tcPr>
            <w:tcW w:w="772" w:type="dxa"/>
          </w:tcPr>
          <w:p w14:paraId="79EB91BA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D42732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5F125D3" w14:textId="77777777">
        <w:trPr>
          <w:jc w:val="center"/>
        </w:trPr>
        <w:tc>
          <w:tcPr>
            <w:tcW w:w="8076" w:type="dxa"/>
          </w:tcPr>
          <w:p w14:paraId="44AEAB99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Receives manuscript and review its readiness for proposal and oral defenses</w:t>
            </w:r>
          </w:p>
        </w:tc>
        <w:tc>
          <w:tcPr>
            <w:tcW w:w="772" w:type="dxa"/>
          </w:tcPr>
          <w:p w14:paraId="7BF9F00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3E797E5A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0300B4D" w14:textId="77777777">
        <w:trPr>
          <w:jc w:val="center"/>
        </w:trPr>
        <w:tc>
          <w:tcPr>
            <w:tcW w:w="8076" w:type="dxa"/>
          </w:tcPr>
          <w:p w14:paraId="1F44F568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Reviews the manuscript for needed certifications and clearances</w:t>
            </w:r>
          </w:p>
        </w:tc>
        <w:tc>
          <w:tcPr>
            <w:tcW w:w="772" w:type="dxa"/>
          </w:tcPr>
          <w:p w14:paraId="338763E2" w14:textId="77777777" w:rsidR="002F039A" w:rsidRDefault="002F039A">
            <w:pPr>
              <w:jc w:val="center"/>
              <w:rPr>
                <w:rFonts w:ascii="Cambria" w:eastAsia="Cambria" w:hAnsi="Cambria" w:cs="Cambria"/>
                <w:b/>
                <w:i/>
                <w:sz w:val="24"/>
                <w:szCs w:val="24"/>
              </w:rPr>
            </w:pPr>
          </w:p>
        </w:tc>
        <w:tc>
          <w:tcPr>
            <w:tcW w:w="728" w:type="dxa"/>
          </w:tcPr>
          <w:p w14:paraId="6C0FAB6B" w14:textId="77777777" w:rsidR="002F039A" w:rsidRDefault="002F039A">
            <w:pPr>
              <w:jc w:val="center"/>
              <w:rPr>
                <w:rFonts w:ascii="Cambria" w:eastAsia="Cambria" w:hAnsi="Cambria" w:cs="Cambria"/>
                <w:b/>
                <w:i/>
                <w:sz w:val="24"/>
                <w:szCs w:val="24"/>
              </w:rPr>
            </w:pPr>
          </w:p>
        </w:tc>
      </w:tr>
      <w:tr w:rsidR="002F039A" w14:paraId="3DADEDB8" w14:textId="77777777">
        <w:trPr>
          <w:jc w:val="center"/>
        </w:trPr>
        <w:tc>
          <w:tcPr>
            <w:tcW w:w="8076" w:type="dxa"/>
          </w:tcPr>
          <w:p w14:paraId="3E2E6450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Organizes capability trainings and seminar-workshops for students</w:t>
            </w:r>
          </w:p>
        </w:tc>
        <w:tc>
          <w:tcPr>
            <w:tcW w:w="772" w:type="dxa"/>
          </w:tcPr>
          <w:p w14:paraId="14CB14A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4DE3F800" w14:textId="77777777" w:rsidR="002F039A" w:rsidRDefault="002F039A">
            <w:pPr>
              <w:jc w:val="center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</w:tr>
      <w:tr w:rsidR="002F039A" w14:paraId="5975FAEE" w14:textId="77777777">
        <w:trPr>
          <w:jc w:val="center"/>
        </w:trPr>
        <w:tc>
          <w:tcPr>
            <w:tcW w:w="8076" w:type="dxa"/>
          </w:tcPr>
          <w:p w14:paraId="54857DE4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5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research teams in developing their topic proposals</w:t>
            </w:r>
          </w:p>
        </w:tc>
        <w:tc>
          <w:tcPr>
            <w:tcW w:w="772" w:type="dxa"/>
          </w:tcPr>
          <w:p w14:paraId="203B69B3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2252B1A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D46E5C2" w14:textId="77777777">
        <w:trPr>
          <w:jc w:val="center"/>
        </w:trPr>
        <w:tc>
          <w:tcPr>
            <w:tcW w:w="8076" w:type="dxa"/>
          </w:tcPr>
          <w:p w14:paraId="1E285D32" w14:textId="77777777" w:rsidR="002F039A" w:rsidRDefault="0009267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"/>
              </w:tabs>
              <w:ind w:left="420" w:right="18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Critics the paper and note necessary suggestions and corrections</w:t>
            </w:r>
          </w:p>
        </w:tc>
        <w:tc>
          <w:tcPr>
            <w:tcW w:w="772" w:type="dxa"/>
          </w:tcPr>
          <w:p w14:paraId="0D8C0DC0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0F8364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3B0329A6" w14:textId="77777777">
        <w:trPr>
          <w:jc w:val="center"/>
        </w:trPr>
        <w:tc>
          <w:tcPr>
            <w:tcW w:w="8076" w:type="dxa"/>
          </w:tcPr>
          <w:p w14:paraId="03E92483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Endorses the manuscript together with the promoter to the instructor for review</w:t>
            </w:r>
          </w:p>
        </w:tc>
        <w:tc>
          <w:tcPr>
            <w:tcW w:w="772" w:type="dxa"/>
          </w:tcPr>
          <w:p w14:paraId="222A71AF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515813F9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637C6CAB" w14:textId="77777777">
        <w:trPr>
          <w:jc w:val="center"/>
        </w:trPr>
        <w:tc>
          <w:tcPr>
            <w:tcW w:w="8076" w:type="dxa"/>
          </w:tcPr>
          <w:p w14:paraId="03619841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Directs the research teams to seek for preliminary clearances</w:t>
            </w:r>
          </w:p>
        </w:tc>
        <w:tc>
          <w:tcPr>
            <w:tcW w:w="772" w:type="dxa"/>
          </w:tcPr>
          <w:p w14:paraId="521AAC03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445C3FB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46EC8184" w14:textId="77777777">
        <w:trPr>
          <w:jc w:val="center"/>
        </w:trPr>
        <w:tc>
          <w:tcPr>
            <w:tcW w:w="8076" w:type="dxa"/>
          </w:tcPr>
          <w:p w14:paraId="3761B8F5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Instructs the research teams to seek for UREB review after the proposal defense</w:t>
            </w:r>
          </w:p>
        </w:tc>
        <w:tc>
          <w:tcPr>
            <w:tcW w:w="772" w:type="dxa"/>
          </w:tcPr>
          <w:p w14:paraId="3B016ADE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406D94A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2793C941" w14:textId="77777777">
        <w:trPr>
          <w:jc w:val="center"/>
        </w:trPr>
        <w:tc>
          <w:tcPr>
            <w:tcW w:w="8076" w:type="dxa"/>
          </w:tcPr>
          <w:p w14:paraId="7A317D4A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if the UREB suggestions are incorporated in the protocol document</w:t>
            </w:r>
          </w:p>
        </w:tc>
        <w:tc>
          <w:tcPr>
            <w:tcW w:w="772" w:type="dxa"/>
          </w:tcPr>
          <w:p w14:paraId="57A08601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4441B399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42333C7C" w14:textId="77777777">
        <w:trPr>
          <w:jc w:val="center"/>
        </w:trPr>
        <w:tc>
          <w:tcPr>
            <w:tcW w:w="8076" w:type="dxa"/>
          </w:tcPr>
          <w:p w14:paraId="6B9C7FD4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Instructs research teams about how to proceed to data analysis and interpretation</w:t>
            </w:r>
          </w:p>
        </w:tc>
        <w:tc>
          <w:tcPr>
            <w:tcW w:w="772" w:type="dxa"/>
          </w:tcPr>
          <w:p w14:paraId="6DE0D136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64C705B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554D9DAA" w14:textId="77777777">
        <w:trPr>
          <w:jc w:val="center"/>
        </w:trPr>
        <w:tc>
          <w:tcPr>
            <w:tcW w:w="8076" w:type="dxa"/>
          </w:tcPr>
          <w:p w14:paraId="42A43651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Monitors research teams’ progress in consolidating the full paper</w:t>
            </w:r>
          </w:p>
        </w:tc>
        <w:tc>
          <w:tcPr>
            <w:tcW w:w="772" w:type="dxa"/>
          </w:tcPr>
          <w:p w14:paraId="30C49007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7FD624C5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039A" w14:paraId="6CA52AEB" w14:textId="77777777">
        <w:trPr>
          <w:jc w:val="center"/>
        </w:trPr>
        <w:tc>
          <w:tcPr>
            <w:tcW w:w="8076" w:type="dxa"/>
          </w:tcPr>
          <w:p w14:paraId="1DA66597" w14:textId="77777777" w:rsidR="002F039A" w:rsidRDefault="0009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hanging="42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Checks submission of required full manuscripts, IMRAD and CDs</w:t>
            </w:r>
          </w:p>
        </w:tc>
        <w:tc>
          <w:tcPr>
            <w:tcW w:w="772" w:type="dxa"/>
          </w:tcPr>
          <w:p w14:paraId="13941BBD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28" w:type="dxa"/>
          </w:tcPr>
          <w:p w14:paraId="33F8D8E2" w14:textId="77777777" w:rsidR="002F039A" w:rsidRDefault="002F039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76C6AE4" w14:textId="77777777" w:rsidR="002F039A" w:rsidRDefault="002F039A">
      <w:pPr>
        <w:rPr>
          <w:rFonts w:ascii="Cambria" w:eastAsia="Cambria" w:hAnsi="Cambria" w:cs="Cambria"/>
          <w:sz w:val="22"/>
          <w:szCs w:val="22"/>
        </w:rPr>
      </w:pPr>
    </w:p>
    <w:p w14:paraId="354D677F" w14:textId="77777777" w:rsidR="00EB72BD" w:rsidRDefault="00EB72BD">
      <w:pPr>
        <w:rPr>
          <w:rFonts w:ascii="Cambria" w:eastAsia="Cambria" w:hAnsi="Cambria" w:cs="Cambria"/>
          <w:b/>
          <w:sz w:val="24"/>
          <w:szCs w:val="24"/>
        </w:rPr>
      </w:pPr>
    </w:p>
    <w:p w14:paraId="75885597" w14:textId="77777777" w:rsidR="002F039A" w:rsidRDefault="0009267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Notes for Improvement:</w:t>
      </w:r>
    </w:p>
    <w:p w14:paraId="0A4875A0" w14:textId="2A04E2CA" w:rsidR="002F039A" w:rsidRPr="000713BB" w:rsidRDefault="000713BB">
      <w:pPr>
        <w:rPr>
          <w:rFonts w:ascii="Cambria" w:eastAsia="Cambria" w:hAnsi="Cambria" w:cs="Cambria"/>
          <w:sz w:val="24"/>
          <w:szCs w:val="24"/>
        </w:rPr>
      </w:pPr>
      <w:r w:rsidRPr="000713BB">
        <w:rPr>
          <w:rFonts w:ascii="Cambria" w:eastAsia="Cambria" w:hAnsi="Cambria" w:cs="Cambria"/>
          <w:sz w:val="24"/>
          <w:szCs w:val="24"/>
        </w:rPr>
        <w:t>________________________</w:t>
      </w:r>
      <w:r>
        <w:rPr>
          <w:rFonts w:ascii="Cambria" w:eastAsia="Cambria" w:hAnsi="Cambria" w:cs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713BB">
        <w:rPr>
          <w:rFonts w:ascii="Cambria" w:eastAsia="Cambria" w:hAnsi="Cambria" w:cs="Cambria"/>
          <w:sz w:val="24"/>
          <w:szCs w:val="24"/>
        </w:rPr>
        <w:t>___</w:t>
      </w:r>
      <w:r>
        <w:rPr>
          <w:rFonts w:ascii="Cambria" w:eastAsia="Cambria" w:hAnsi="Cambria" w:cs="Cambria"/>
          <w:sz w:val="24"/>
          <w:szCs w:val="24"/>
        </w:rPr>
        <w:t>.</w:t>
      </w:r>
      <w:r w:rsidR="00EB72BD" w:rsidRPr="000713BB">
        <w:rPr>
          <w:rFonts w:ascii="Cambria" w:eastAsia="Cambria" w:hAnsi="Cambria" w:cs="Cambria"/>
          <w:sz w:val="24"/>
          <w:szCs w:val="24"/>
        </w:rPr>
        <w:t xml:space="preserve"> </w:t>
      </w:r>
    </w:p>
    <w:p w14:paraId="18D520AB" w14:textId="77777777" w:rsidR="002F039A" w:rsidRDefault="002F039A">
      <w:pPr>
        <w:rPr>
          <w:rFonts w:ascii="Cambria" w:eastAsia="Cambria" w:hAnsi="Cambria" w:cs="Cambria"/>
          <w:b/>
          <w:sz w:val="24"/>
          <w:szCs w:val="24"/>
        </w:rPr>
      </w:pPr>
    </w:p>
    <w:p w14:paraId="4352F3AC" w14:textId="77777777" w:rsidR="002F039A" w:rsidRDefault="0009267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Signature </w:t>
      </w:r>
      <w:r w:rsidR="00EB72BD">
        <w:rPr>
          <w:rFonts w:ascii="Cambria" w:eastAsia="Cambria" w:hAnsi="Cambria" w:cs="Cambria"/>
          <w:b/>
          <w:sz w:val="24"/>
          <w:szCs w:val="24"/>
        </w:rPr>
        <w:t>over</w:t>
      </w:r>
      <w:r>
        <w:rPr>
          <w:rFonts w:ascii="Cambria" w:eastAsia="Cambria" w:hAnsi="Cambria" w:cs="Cambria"/>
          <w:b/>
          <w:sz w:val="24"/>
          <w:szCs w:val="24"/>
        </w:rPr>
        <w:t xml:space="preserve"> Printed Name of Student-Proponents:</w:t>
      </w:r>
    </w:p>
    <w:p w14:paraId="3499BCC0" w14:textId="77777777" w:rsidR="006273A3" w:rsidRDefault="006273A3" w:rsidP="006273A3">
      <w:pPr>
        <w:rPr>
          <w:rFonts w:ascii="Cambria" w:eastAsia="Cambria" w:hAnsi="Cambria" w:cs="Cambria"/>
          <w:sz w:val="24"/>
          <w:szCs w:val="24"/>
        </w:rPr>
      </w:pPr>
    </w:p>
    <w:p w14:paraId="4FC54BEB" w14:textId="08EAE107" w:rsidR="002F039A" w:rsidRDefault="006273A3" w:rsidP="008C565B">
      <w:pPr>
        <w:rPr>
          <w:rFonts w:ascii="Cambria" w:eastAsia="Cambria" w:hAnsi="Cambria" w:cs="Cambria"/>
          <w:sz w:val="24"/>
          <w:szCs w:val="24"/>
        </w:rPr>
      </w:pPr>
      <w:r w:rsidRPr="006273A3">
        <w:rPr>
          <w:rFonts w:ascii="Cambria" w:eastAsia="Cambria" w:hAnsi="Cambria" w:cs="Cambria"/>
          <w:sz w:val="24"/>
          <w:szCs w:val="24"/>
        </w:rPr>
        <w:t>${</w:t>
      </w:r>
      <w:proofErr w:type="spellStart"/>
      <w:r w:rsidRPr="006273A3">
        <w:rPr>
          <w:rFonts w:ascii="Cambria" w:eastAsia="Cambria" w:hAnsi="Cambria" w:cs="Cambria"/>
          <w:sz w:val="24"/>
          <w:szCs w:val="24"/>
        </w:rPr>
        <w:t>Students_MultiLine_Underlined</w:t>
      </w:r>
      <w:proofErr w:type="spellEnd"/>
      <w:r w:rsidRPr="006273A3">
        <w:rPr>
          <w:rFonts w:ascii="Cambria" w:eastAsia="Cambria" w:hAnsi="Cambria" w:cs="Cambria"/>
          <w:sz w:val="24"/>
          <w:szCs w:val="24"/>
        </w:rPr>
        <w:t>}</w:t>
      </w:r>
    </w:p>
    <w:p w14:paraId="5EFE4379" w14:textId="77777777" w:rsidR="002F039A" w:rsidRDefault="002F039A" w:rsidP="008C565B"/>
    <w:p w14:paraId="5B6F4F46" w14:textId="44B4DB33" w:rsidR="002F039A" w:rsidRDefault="006273A3" w:rsidP="0099136D">
      <w:pPr>
        <w:ind w:right="180"/>
        <w:rPr>
          <w:rFonts w:ascii="Cambria" w:eastAsia="Cambria" w:hAnsi="Cambria" w:cs="Cambria"/>
          <w:b/>
          <w:sz w:val="24"/>
          <w:szCs w:val="24"/>
        </w:rPr>
      </w:pPr>
      <w:r w:rsidRPr="0043758F">
        <w:rPr>
          <w:rFonts w:ascii="Cambria" w:eastAsia="Cambria" w:hAnsi="Cambria" w:cs="Cambria"/>
          <w:sz w:val="24"/>
          <w:szCs w:val="24"/>
        </w:rPr>
        <w:t xml:space="preserve">Date Rated: </w:t>
      </w:r>
      <w:r>
        <w:rPr>
          <w:rFonts w:ascii="Cambria" w:eastAsia="Cambria" w:hAnsi="Cambria" w:cs="Cambria"/>
          <w:caps/>
          <w:sz w:val="24"/>
          <w:szCs w:val="24"/>
        </w:rPr>
        <w:t>__</w:t>
      </w:r>
      <w:r>
        <w:rPr>
          <w:rFonts w:ascii="Cambria" w:eastAsia="Cambria" w:hAnsi="Cambria" w:cs="Cambria"/>
          <w:sz w:val="24"/>
          <w:szCs w:val="24"/>
          <w:u w:val="single"/>
        </w:rPr>
        <w:softHyphen/>
        <w:t>${D</w:t>
      </w:r>
      <w:r w:rsidRPr="000713BB">
        <w:rPr>
          <w:rFonts w:ascii="Cambria" w:eastAsia="Cambria" w:hAnsi="Cambria" w:cs="Cambria"/>
          <w:sz w:val="24"/>
          <w:szCs w:val="24"/>
          <w:u w:val="single"/>
        </w:rPr>
        <w:t>ate}___</w:t>
      </w:r>
    </w:p>
    <w:sectPr w:rsidR="002F0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0BA49" w14:textId="77777777" w:rsidR="00FC5B13" w:rsidRDefault="00FC5B13">
      <w:r>
        <w:separator/>
      </w:r>
    </w:p>
  </w:endnote>
  <w:endnote w:type="continuationSeparator" w:id="0">
    <w:p w14:paraId="0EB972DE" w14:textId="77777777" w:rsidR="00FC5B13" w:rsidRDefault="00FC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25F91" w14:textId="77777777" w:rsidR="002F039A" w:rsidRDefault="000926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2E9266D" w14:textId="77777777" w:rsidR="002F039A" w:rsidRDefault="002F03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CC7C2" w14:textId="77777777" w:rsidR="002F039A" w:rsidRDefault="000926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17A977C1" wp14:editId="5B63E4EE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382988" w14:textId="77777777" w:rsidR="002F039A" w:rsidRDefault="002F03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CA99E" w14:textId="77777777" w:rsidR="00FC5B13" w:rsidRDefault="00FC5B13">
      <w:r>
        <w:separator/>
      </w:r>
    </w:p>
  </w:footnote>
  <w:footnote w:type="continuationSeparator" w:id="0">
    <w:p w14:paraId="586BA030" w14:textId="77777777" w:rsidR="00FC5B13" w:rsidRDefault="00FC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68D38" w14:textId="77777777" w:rsidR="002F03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7949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886AE" w14:textId="77777777" w:rsidR="002F039A" w:rsidRDefault="002F03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3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2F039A" w14:paraId="4556DE4C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6BE36D57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596D22BC" wp14:editId="4ADA6C33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0EE6A249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40EC91C7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4EA14F2A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D66F03A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11A9F1D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URC-FO-039</w:t>
          </w:r>
        </w:p>
      </w:tc>
    </w:tr>
    <w:tr w:rsidR="002F039A" w14:paraId="77471FB1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309ADD61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402BAEED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66E28805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1B89246D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2F039A" w14:paraId="7103B369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7E97CF0B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20EEE20B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07627C04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683C6BE2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2F039A" w14:paraId="67B99F0B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3606BC14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3B6A2BB3" w14:textId="77777777" w:rsidR="002F039A" w:rsidRDefault="002F03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731B4319" w14:textId="77777777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77EA0473" w14:textId="4FBB1FC2" w:rsidR="002F039A" w:rsidRDefault="00092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0713BB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0713BB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57175F28" w14:textId="77777777" w:rsidR="002F039A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3875B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1AC96" w14:textId="77777777" w:rsidR="002F03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22525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5CFD"/>
    <w:multiLevelType w:val="multilevel"/>
    <w:tmpl w:val="5896DE86"/>
    <w:lvl w:ilvl="0">
      <w:start w:val="1"/>
      <w:numFmt w:val="decimal"/>
      <w:lvlText w:val="%1."/>
      <w:lvlJc w:val="left"/>
      <w:pPr>
        <w:ind w:left="69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num w:numId="1" w16cid:durableId="176568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13"/>
    <w:rsid w:val="000713BB"/>
    <w:rsid w:val="0009267C"/>
    <w:rsid w:val="000C28C6"/>
    <w:rsid w:val="00293C73"/>
    <w:rsid w:val="002F039A"/>
    <w:rsid w:val="00323F5E"/>
    <w:rsid w:val="00382B13"/>
    <w:rsid w:val="0043758F"/>
    <w:rsid w:val="00473A1B"/>
    <w:rsid w:val="006273A3"/>
    <w:rsid w:val="00696DF8"/>
    <w:rsid w:val="0072144D"/>
    <w:rsid w:val="007C5F9E"/>
    <w:rsid w:val="008240B7"/>
    <w:rsid w:val="008C565B"/>
    <w:rsid w:val="0099136D"/>
    <w:rsid w:val="00A2214A"/>
    <w:rsid w:val="00BA1F74"/>
    <w:rsid w:val="00BB4CE4"/>
    <w:rsid w:val="00BC2A22"/>
    <w:rsid w:val="00C6498E"/>
    <w:rsid w:val="00CE4A6A"/>
    <w:rsid w:val="00DA4044"/>
    <w:rsid w:val="00EB72BD"/>
    <w:rsid w:val="00F5553E"/>
    <w:rsid w:val="00FC5B13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EB488"/>
  <w15:docId w15:val="{E35B5B0B-AFA9-4E41-8242-B7C59F3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eastAsia="en-AU"/>
    </w:rPr>
  </w:style>
  <w:style w:type="paragraph" w:styleId="ListParagraph">
    <w:name w:val="List Paragraph"/>
    <w:aliases w:val="List numbered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39_Evaluation%20Form%20for%20Research%20Coordina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pt4QSyMcP0xIfA3pyd7gpcPOQ==">AMUW2mXYqxnB+M9+GyDFzCxFLpHaTfIurMAq/jr333gE0EzcqMKwnpwI2R2koYXnqBfTqAt9lwKemEb90k9BWax4x8tY8hgqTtlnienjUrcfqZD7c3VtWNQigRqaLssMidC2n+B1zOIE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URC-FO-039_Evaluation Form for Research Coordinator.dotx</Template>
  <TotalTime>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5</cp:revision>
  <dcterms:created xsi:type="dcterms:W3CDTF">2024-04-11T15:52:00Z</dcterms:created>
  <dcterms:modified xsi:type="dcterms:W3CDTF">2024-05-03T09:06:00Z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