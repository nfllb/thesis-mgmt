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066AD" w14:textId="77777777" w:rsidR="00786F8C" w:rsidRDefault="00786F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53FEE04" w14:textId="77777777" w:rsidR="00786F8C" w:rsidRDefault="008E1025">
      <w:pPr>
        <w:ind w:left="180" w:right="18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EVALUATION FORM FOR ADVISER - PROMOTER </w:t>
      </w:r>
    </w:p>
    <w:p w14:paraId="009AC9FA" w14:textId="77777777" w:rsidR="00786F8C" w:rsidRDefault="00786F8C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</w:p>
    <w:p w14:paraId="4D4329FA" w14:textId="77777777" w:rsidR="00786F8C" w:rsidRDefault="008E1025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Proponents (Name)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    Signature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520"/>
        <w:gridCol w:w="3235"/>
      </w:tblGrid>
      <w:tr w:rsidR="00307726" w:rsidRPr="00D224C4" w14:paraId="7D2F0DD0" w14:textId="77777777" w:rsidTr="00170216">
        <w:sdt>
          <w:sdtPr>
            <w:rPr>
              <w:rFonts w:ascii="Cambria" w:eastAsia="Cambria" w:hAnsi="Cambria" w:cs="Cambria"/>
              <w:sz w:val="24"/>
              <w:szCs w:val="24"/>
            </w:rPr>
            <w:id w:val="-888794947"/>
            <w:placeholder>
              <w:docPart w:val="BCC441C586EE4C0C8CF0291DB26DBE49"/>
            </w:placeholder>
            <w:text/>
          </w:sdtPr>
          <w:sdtEndPr/>
          <w:sdtContent>
            <w:tc>
              <w:tcPr>
                <w:tcW w:w="3415" w:type="dxa"/>
                <w:tcBorders>
                  <w:bottom w:val="single" w:sz="4" w:space="0" w:color="auto"/>
                </w:tcBorders>
              </w:tcPr>
              <w:p w14:paraId="24AE3177" w14:textId="11BD9867" w:rsidR="00D224C4" w:rsidRPr="00D224C4" w:rsidRDefault="00221BC5" w:rsidP="00221BC5">
                <w:pPr>
                  <w:ind w:right="18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${Students}</w:t>
                </w:r>
              </w:p>
            </w:tc>
          </w:sdtContent>
        </w:sdt>
        <w:tc>
          <w:tcPr>
            <w:tcW w:w="2520" w:type="dxa"/>
          </w:tcPr>
          <w:p w14:paraId="49AC78C6" w14:textId="77777777" w:rsidR="00D224C4" w:rsidRPr="00D224C4" w:rsidRDefault="00D224C4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235" w:type="dxa"/>
            <w:tcBorders>
              <w:bottom w:val="single" w:sz="4" w:space="0" w:color="auto"/>
            </w:tcBorders>
          </w:tcPr>
          <w:p w14:paraId="78A215E6" w14:textId="77777777" w:rsidR="00D224C4" w:rsidRPr="00D224C4" w:rsidRDefault="00D224C4" w:rsidP="001A19B0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7726" w:rsidRPr="00D224C4" w14:paraId="19D5794E" w14:textId="77777777" w:rsidTr="00170216">
        <w:tc>
          <w:tcPr>
            <w:tcW w:w="3415" w:type="dxa"/>
            <w:tcBorders>
              <w:top w:val="single" w:sz="4" w:space="0" w:color="auto"/>
              <w:bottom w:val="single" w:sz="4" w:space="0" w:color="auto"/>
            </w:tcBorders>
          </w:tcPr>
          <w:p w14:paraId="1131EF1C" w14:textId="58DA23F3" w:rsidR="00D224C4" w:rsidRPr="00D224C4" w:rsidRDefault="00D224C4" w:rsidP="00D224C4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3AEB31A" w14:textId="77777777" w:rsidR="00D224C4" w:rsidRPr="00D224C4" w:rsidRDefault="00D224C4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4" w:space="0" w:color="auto"/>
              <w:bottom w:val="single" w:sz="4" w:space="0" w:color="auto"/>
            </w:tcBorders>
          </w:tcPr>
          <w:p w14:paraId="2019D38D" w14:textId="77777777" w:rsidR="00D224C4" w:rsidRPr="00D224C4" w:rsidRDefault="00D224C4" w:rsidP="001A19B0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7726" w:rsidRPr="00D224C4" w14:paraId="60286506" w14:textId="77777777" w:rsidTr="00170216">
        <w:tc>
          <w:tcPr>
            <w:tcW w:w="3415" w:type="dxa"/>
            <w:tcBorders>
              <w:top w:val="single" w:sz="4" w:space="0" w:color="auto"/>
              <w:bottom w:val="single" w:sz="4" w:space="0" w:color="auto"/>
            </w:tcBorders>
          </w:tcPr>
          <w:p w14:paraId="2D9B57D7" w14:textId="13549848" w:rsidR="00D224C4" w:rsidRPr="00D224C4" w:rsidRDefault="00D224C4" w:rsidP="00D224C4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B8596EB" w14:textId="77777777" w:rsidR="00D224C4" w:rsidRPr="00D224C4" w:rsidRDefault="00D224C4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4" w:space="0" w:color="auto"/>
              <w:bottom w:val="single" w:sz="4" w:space="0" w:color="auto"/>
            </w:tcBorders>
          </w:tcPr>
          <w:p w14:paraId="0EFB779C" w14:textId="77777777" w:rsidR="00D224C4" w:rsidRPr="00D224C4" w:rsidRDefault="00D224C4" w:rsidP="001A19B0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07726" w:rsidRPr="00D224C4" w14:paraId="704ADE77" w14:textId="77777777" w:rsidTr="00170216">
        <w:tc>
          <w:tcPr>
            <w:tcW w:w="3415" w:type="dxa"/>
            <w:tcBorders>
              <w:top w:val="single" w:sz="4" w:space="0" w:color="auto"/>
              <w:bottom w:val="single" w:sz="4" w:space="0" w:color="auto"/>
            </w:tcBorders>
          </w:tcPr>
          <w:p w14:paraId="08B890B8" w14:textId="488A44F5" w:rsidR="00D224C4" w:rsidRPr="00D224C4" w:rsidRDefault="00D224C4" w:rsidP="00D224C4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B9487C9" w14:textId="77777777" w:rsidR="00D224C4" w:rsidRPr="00D224C4" w:rsidRDefault="00D224C4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4" w:space="0" w:color="auto"/>
              <w:bottom w:val="single" w:sz="4" w:space="0" w:color="auto"/>
            </w:tcBorders>
          </w:tcPr>
          <w:p w14:paraId="7C29F28C" w14:textId="77777777" w:rsidR="00D224C4" w:rsidRPr="00D224C4" w:rsidRDefault="00D224C4" w:rsidP="001A19B0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E6140" w:rsidRPr="00D224C4" w14:paraId="43EB8963" w14:textId="77777777" w:rsidTr="00EF640B">
        <w:tc>
          <w:tcPr>
            <w:tcW w:w="3415" w:type="dxa"/>
            <w:tcBorders>
              <w:top w:val="single" w:sz="4" w:space="0" w:color="auto"/>
              <w:bottom w:val="single" w:sz="4" w:space="0" w:color="auto"/>
            </w:tcBorders>
          </w:tcPr>
          <w:p w14:paraId="034573F2" w14:textId="03656071" w:rsidR="002E6140" w:rsidRPr="00D224C4" w:rsidRDefault="002E6140" w:rsidP="00EF640B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A7DB002" w14:textId="77777777" w:rsidR="002E6140" w:rsidRPr="00D224C4" w:rsidRDefault="002E6140" w:rsidP="00EF640B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235" w:type="dxa"/>
            <w:tcBorders>
              <w:top w:val="single" w:sz="4" w:space="0" w:color="auto"/>
              <w:bottom w:val="single" w:sz="4" w:space="0" w:color="auto"/>
            </w:tcBorders>
          </w:tcPr>
          <w:p w14:paraId="62D5ECD5" w14:textId="77777777" w:rsidR="002E6140" w:rsidRPr="00D224C4" w:rsidRDefault="002E6140" w:rsidP="00EF640B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3E0264EB" w14:textId="77777777" w:rsidR="00D224C4" w:rsidRDefault="00D224C4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</w:p>
    <w:p w14:paraId="7CE66FEC" w14:textId="77777777" w:rsidR="00786F8C" w:rsidRDefault="00786F8C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</w:p>
    <w:p w14:paraId="2F60A7CC" w14:textId="77777777" w:rsidR="00786F8C" w:rsidRDefault="008E1025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Program: </w:t>
      </w:r>
    </w:p>
    <w:p w14:paraId="2A1208B7" w14:textId="35DA199D" w:rsidR="00786F8C" w:rsidRPr="00D224C4" w:rsidRDefault="00D224C4">
      <w:pPr>
        <w:ind w:left="180" w:right="1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Bachelor of Science in </w:t>
      </w:r>
      <w:r w:rsidR="000F4B15">
        <w:rPr>
          <w:rFonts w:ascii="Cambria" w:eastAsia="Cambria" w:hAnsi="Cambria" w:cs="Cambria"/>
          <w:sz w:val="24"/>
          <w:szCs w:val="24"/>
        </w:rPr>
        <w:t>${Course}</w:t>
      </w:r>
    </w:p>
    <w:p w14:paraId="10E51286" w14:textId="77777777" w:rsidR="00786F8C" w:rsidRDefault="00786F8C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</w:p>
    <w:p w14:paraId="3F046171" w14:textId="77777777" w:rsidR="00786F8C" w:rsidRDefault="008E1025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Research Title:</w:t>
      </w:r>
    </w:p>
    <w:p w14:paraId="261AFFD3" w14:textId="45BA1D63" w:rsidR="00786F8C" w:rsidRPr="00D224C4" w:rsidRDefault="000F4B15">
      <w:pPr>
        <w:ind w:left="180" w:right="1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${Title}</w:t>
      </w:r>
      <w:r w:rsidR="00D224C4" w:rsidRPr="00D224C4">
        <w:rPr>
          <w:rFonts w:ascii="Cambria" w:eastAsia="Cambria" w:hAnsi="Cambria" w:cs="Cambria"/>
          <w:sz w:val="24"/>
          <w:szCs w:val="24"/>
        </w:rPr>
        <w:t xml:space="preserve"> </w:t>
      </w:r>
    </w:p>
    <w:p w14:paraId="74D4F7F9" w14:textId="77777777" w:rsidR="00786F8C" w:rsidRDefault="00786F8C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</w:p>
    <w:p w14:paraId="2939FFBF" w14:textId="77777777" w:rsidR="00786F8C" w:rsidRDefault="008E1025">
      <w:pPr>
        <w:ind w:left="18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 of Adviser-Promoter: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      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 xml:space="preserve">      Date Rated (Accomplished):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3235"/>
      </w:tblGrid>
      <w:tr w:rsidR="00D224C4" w:rsidRPr="00FB23AC" w14:paraId="7950ADA8" w14:textId="77777777" w:rsidTr="00086841">
        <w:tc>
          <w:tcPr>
            <w:tcW w:w="5935" w:type="dxa"/>
          </w:tcPr>
          <w:p w14:paraId="311518A1" w14:textId="7C72D489" w:rsidR="00D224C4" w:rsidRPr="00FB23AC" w:rsidRDefault="000F4B15" w:rsidP="00F972FB">
            <w:pPr>
              <w:ind w:right="180"/>
              <w:rPr>
                <w:rFonts w:ascii="Cambria" w:eastAsia="Cambria" w:hAnsi="Cambria" w:cs="Cambria"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${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Adviser</w:t>
            </w:r>
            <w:r>
              <w:rPr>
                <w:rFonts w:ascii="Cambria" w:eastAsia="Cambria" w:hAnsi="Cambria" w:cs="Cambria"/>
                <w:caps/>
                <w:sz w:val="24"/>
                <w:szCs w:val="24"/>
              </w:rPr>
              <w:t>}</w:t>
            </w:r>
          </w:p>
        </w:tc>
        <w:tc>
          <w:tcPr>
            <w:tcW w:w="3235" w:type="dxa"/>
          </w:tcPr>
          <w:p w14:paraId="115EB4F4" w14:textId="468C8965" w:rsidR="00D224C4" w:rsidRPr="00FB23AC" w:rsidRDefault="000F4B15" w:rsidP="00F972FB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${Date}</w:t>
            </w:r>
          </w:p>
        </w:tc>
      </w:tr>
    </w:tbl>
    <w:p w14:paraId="27230F01" w14:textId="77777777" w:rsidR="00786F8C" w:rsidRDefault="00D224C4">
      <w:pPr>
        <w:ind w:left="180" w:right="1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07034E57" w14:textId="77777777" w:rsidR="00786F8C" w:rsidRDefault="00786F8C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1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5"/>
        <w:gridCol w:w="1186"/>
        <w:gridCol w:w="1095"/>
      </w:tblGrid>
      <w:tr w:rsidR="00786F8C" w:rsidRPr="00F972FB" w14:paraId="60E15E9A" w14:textId="77777777">
        <w:trPr>
          <w:jc w:val="center"/>
        </w:trPr>
        <w:tc>
          <w:tcPr>
            <w:tcW w:w="7295" w:type="dxa"/>
          </w:tcPr>
          <w:p w14:paraId="24E12331" w14:textId="77777777" w:rsidR="00786F8C" w:rsidRPr="00F972FB" w:rsidRDefault="008E102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b/>
                <w:sz w:val="24"/>
                <w:szCs w:val="24"/>
              </w:rPr>
              <w:t>Indicators (The Adviser-Promoter….)</w:t>
            </w:r>
          </w:p>
        </w:tc>
        <w:tc>
          <w:tcPr>
            <w:tcW w:w="1186" w:type="dxa"/>
          </w:tcPr>
          <w:p w14:paraId="6C0FE27E" w14:textId="77777777" w:rsidR="00786F8C" w:rsidRPr="00F972FB" w:rsidRDefault="008E102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b/>
                <w:sz w:val="24"/>
                <w:szCs w:val="24"/>
              </w:rPr>
              <w:t>Max. Score (10)</w:t>
            </w:r>
          </w:p>
        </w:tc>
        <w:tc>
          <w:tcPr>
            <w:tcW w:w="1095" w:type="dxa"/>
          </w:tcPr>
          <w:p w14:paraId="3870F7DB" w14:textId="77777777" w:rsidR="00786F8C" w:rsidRPr="00F972FB" w:rsidRDefault="008E102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b/>
                <w:sz w:val="24"/>
                <w:szCs w:val="24"/>
              </w:rPr>
              <w:t>Your Score</w:t>
            </w:r>
          </w:p>
        </w:tc>
      </w:tr>
      <w:tr w:rsidR="00786F8C" w:rsidRPr="00F972FB" w14:paraId="46F47398" w14:textId="77777777" w:rsidTr="00F972FB">
        <w:trPr>
          <w:jc w:val="center"/>
        </w:trPr>
        <w:tc>
          <w:tcPr>
            <w:tcW w:w="7295" w:type="dxa"/>
          </w:tcPr>
          <w:p w14:paraId="40F7362D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Aided the research team conceptualize and develop a research problem based on Research Agenda and checked its progress.</w:t>
            </w:r>
          </w:p>
        </w:tc>
        <w:tc>
          <w:tcPr>
            <w:tcW w:w="1186" w:type="dxa"/>
          </w:tcPr>
          <w:p w14:paraId="66E63C54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29A55682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17EADF9A" w14:textId="77777777" w:rsidTr="00F972FB">
        <w:trPr>
          <w:jc w:val="center"/>
        </w:trPr>
        <w:tc>
          <w:tcPr>
            <w:tcW w:w="7295" w:type="dxa"/>
          </w:tcPr>
          <w:p w14:paraId="2B037B2B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Wrote initial inputs on appropriate research design and techniques and assisted the team to craft or adapt appropriate tool(s).</w:t>
            </w:r>
          </w:p>
        </w:tc>
        <w:tc>
          <w:tcPr>
            <w:tcW w:w="1186" w:type="dxa"/>
          </w:tcPr>
          <w:p w14:paraId="3F98D825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65A8CDC5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21719708" w14:textId="77777777" w:rsidTr="00F972FB">
        <w:trPr>
          <w:jc w:val="center"/>
        </w:trPr>
        <w:tc>
          <w:tcPr>
            <w:tcW w:w="7295" w:type="dxa"/>
          </w:tcPr>
          <w:p w14:paraId="2890D30A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Assisted the research team in preparing for the defenses and tutored them on how to make good in their presentations.</w:t>
            </w:r>
          </w:p>
        </w:tc>
        <w:tc>
          <w:tcPr>
            <w:tcW w:w="1186" w:type="dxa"/>
          </w:tcPr>
          <w:p w14:paraId="56FCF408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412AC919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1652CA6D" w14:textId="77777777" w:rsidTr="00F972FB">
        <w:trPr>
          <w:jc w:val="center"/>
        </w:trPr>
        <w:tc>
          <w:tcPr>
            <w:tcW w:w="7295" w:type="dxa"/>
          </w:tcPr>
          <w:p w14:paraId="1DBBC44E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Checked the integration of suggestions made by the technical panel and guided the research teams in the enrichment of the manuscript.</w:t>
            </w:r>
          </w:p>
        </w:tc>
        <w:tc>
          <w:tcPr>
            <w:tcW w:w="1186" w:type="dxa"/>
          </w:tcPr>
          <w:p w14:paraId="4766B93B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4ADCDE8E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0D67ABF3" w14:textId="77777777" w:rsidTr="00F972FB">
        <w:trPr>
          <w:jc w:val="center"/>
        </w:trPr>
        <w:tc>
          <w:tcPr>
            <w:tcW w:w="7295" w:type="dxa"/>
          </w:tcPr>
          <w:p w14:paraId="012C6D1A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Advised the research team for the ethical review of the proposal manuscript and directed them in the integration of comments.</w:t>
            </w:r>
          </w:p>
        </w:tc>
        <w:tc>
          <w:tcPr>
            <w:tcW w:w="1186" w:type="dxa"/>
          </w:tcPr>
          <w:p w14:paraId="20622616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705BD0D7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652AAB68" w14:textId="77777777" w:rsidTr="00F972FB">
        <w:trPr>
          <w:jc w:val="center"/>
        </w:trPr>
        <w:tc>
          <w:tcPr>
            <w:tcW w:w="7295" w:type="dxa"/>
          </w:tcPr>
          <w:p w14:paraId="5D3C516F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Suggested helpful methods and/or techniques in the collection of data.</w:t>
            </w:r>
          </w:p>
        </w:tc>
        <w:tc>
          <w:tcPr>
            <w:tcW w:w="1186" w:type="dxa"/>
          </w:tcPr>
          <w:p w14:paraId="6E0CE617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7FE3E73A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56F44E96" w14:textId="77777777" w:rsidTr="00F972FB">
        <w:trPr>
          <w:jc w:val="center"/>
        </w:trPr>
        <w:tc>
          <w:tcPr>
            <w:tcW w:w="7295" w:type="dxa"/>
          </w:tcPr>
          <w:p w14:paraId="30FEA10E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Conducted blended mentoring sessions with advisees from conceptualization to submission.</w:t>
            </w:r>
          </w:p>
        </w:tc>
        <w:tc>
          <w:tcPr>
            <w:tcW w:w="1186" w:type="dxa"/>
          </w:tcPr>
          <w:p w14:paraId="33755B9F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3848ABD1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54651C88" w14:textId="77777777" w:rsidTr="00F972FB">
        <w:trPr>
          <w:jc w:val="center"/>
        </w:trPr>
        <w:tc>
          <w:tcPr>
            <w:tcW w:w="7295" w:type="dxa"/>
          </w:tcPr>
          <w:p w14:paraId="7577AC47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lastRenderedPageBreak/>
              <w:t>Attended to the inquiries of the research team for further development of the manuscript.</w:t>
            </w:r>
          </w:p>
        </w:tc>
        <w:tc>
          <w:tcPr>
            <w:tcW w:w="1186" w:type="dxa"/>
          </w:tcPr>
          <w:p w14:paraId="0B190D31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5B1BCBC5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5168F161" w14:textId="77777777" w:rsidTr="00F972FB">
        <w:trPr>
          <w:jc w:val="center"/>
        </w:trPr>
        <w:tc>
          <w:tcPr>
            <w:tcW w:w="7295" w:type="dxa"/>
          </w:tcPr>
          <w:p w14:paraId="460470B0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Monitored the performance of the research team from the write-up to the conduct of the research.</w:t>
            </w:r>
          </w:p>
        </w:tc>
        <w:tc>
          <w:tcPr>
            <w:tcW w:w="1186" w:type="dxa"/>
          </w:tcPr>
          <w:p w14:paraId="3363DD44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b/>
                <w:i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192C3E91" w14:textId="77777777" w:rsidR="00786F8C" w:rsidRPr="00FB23AC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1C6032E3" w14:textId="77777777" w:rsidTr="00F972FB">
        <w:trPr>
          <w:jc w:val="center"/>
        </w:trPr>
        <w:tc>
          <w:tcPr>
            <w:tcW w:w="7295" w:type="dxa"/>
          </w:tcPr>
          <w:p w14:paraId="4200F2A0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Aided the research teams in presenting, analyzing and interpreting data.</w:t>
            </w:r>
          </w:p>
        </w:tc>
        <w:tc>
          <w:tcPr>
            <w:tcW w:w="1186" w:type="dxa"/>
          </w:tcPr>
          <w:p w14:paraId="3968BC8B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0215E0DD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029FFEDF" w14:textId="77777777" w:rsidTr="00F972FB">
        <w:trPr>
          <w:jc w:val="center"/>
        </w:trPr>
        <w:tc>
          <w:tcPr>
            <w:tcW w:w="7295" w:type="dxa"/>
          </w:tcPr>
          <w:p w14:paraId="318CF593" w14:textId="77777777" w:rsidR="00786F8C" w:rsidRPr="00F972FB" w:rsidRDefault="008E10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0" w:hanging="330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Made initial editing and proofreading works from proposal to full paper.</w:t>
            </w:r>
          </w:p>
        </w:tc>
        <w:tc>
          <w:tcPr>
            <w:tcW w:w="1186" w:type="dxa"/>
          </w:tcPr>
          <w:p w14:paraId="07B5E159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6792B7BF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</w:p>
        </w:tc>
      </w:tr>
      <w:tr w:rsidR="00786F8C" w:rsidRPr="00F972FB" w14:paraId="6517F6BE" w14:textId="77777777">
        <w:trPr>
          <w:jc w:val="center"/>
        </w:trPr>
        <w:tc>
          <w:tcPr>
            <w:tcW w:w="7295" w:type="dxa"/>
          </w:tcPr>
          <w:p w14:paraId="4F015461" w14:textId="77777777" w:rsidR="00786F8C" w:rsidRPr="00F972FB" w:rsidRDefault="008E102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b/>
                <w:sz w:val="24"/>
                <w:szCs w:val="24"/>
              </w:rPr>
              <w:t>Total Score</w:t>
            </w:r>
          </w:p>
        </w:tc>
        <w:tc>
          <w:tcPr>
            <w:tcW w:w="1186" w:type="dxa"/>
          </w:tcPr>
          <w:p w14:paraId="010EDCE5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</w:tcPr>
          <w:p w14:paraId="323CE488" w14:textId="77777777" w:rsidR="00786F8C" w:rsidRPr="00F972FB" w:rsidRDefault="00786F8C" w:rsidP="00F972FB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786F8C" w:rsidRPr="00F972FB" w14:paraId="406D4C8A" w14:textId="77777777">
        <w:trPr>
          <w:jc w:val="center"/>
        </w:trPr>
        <w:tc>
          <w:tcPr>
            <w:tcW w:w="7295" w:type="dxa"/>
          </w:tcPr>
          <w:p w14:paraId="6361CB59" w14:textId="77777777" w:rsidR="00786F8C" w:rsidRPr="00F972FB" w:rsidRDefault="008E1025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 w:rsidRPr="00F972FB">
              <w:rPr>
                <w:rFonts w:ascii="Cambria" w:eastAsia="Cambria" w:hAnsi="Cambria" w:cs="Cambria"/>
                <w:b/>
                <w:sz w:val="24"/>
                <w:szCs w:val="24"/>
              </w:rPr>
              <w:t>Creditable Score</w:t>
            </w:r>
          </w:p>
        </w:tc>
        <w:tc>
          <w:tcPr>
            <w:tcW w:w="1186" w:type="dxa"/>
          </w:tcPr>
          <w:p w14:paraId="39C30247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095" w:type="dxa"/>
          </w:tcPr>
          <w:p w14:paraId="093B3BAF" w14:textId="77777777" w:rsidR="00786F8C" w:rsidRPr="00F972FB" w:rsidRDefault="00786F8C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3C1E2B2A" w14:textId="77777777" w:rsidR="00786F8C" w:rsidRDefault="00786F8C">
      <w:pPr>
        <w:ind w:left="180" w:right="180"/>
        <w:rPr>
          <w:rFonts w:ascii="Cambria" w:eastAsia="Cambria" w:hAnsi="Cambria" w:cs="Cambria"/>
          <w:sz w:val="24"/>
          <w:szCs w:val="24"/>
        </w:rPr>
      </w:pPr>
    </w:p>
    <w:p w14:paraId="6C6ACCB6" w14:textId="77777777" w:rsidR="00786F8C" w:rsidRDefault="008E1025">
      <w:pPr>
        <w:tabs>
          <w:tab w:val="left" w:pos="63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Never - (0 point) - The promoter </w:t>
      </w:r>
      <w:r>
        <w:rPr>
          <w:rFonts w:ascii="Cambria" w:eastAsia="Cambria" w:hAnsi="Cambria" w:cs="Cambria"/>
          <w:b/>
          <w:sz w:val="20"/>
          <w:szCs w:val="20"/>
        </w:rPr>
        <w:t xml:space="preserve">never </w:t>
      </w:r>
      <w:r>
        <w:rPr>
          <w:rFonts w:ascii="Cambria" w:eastAsia="Cambria" w:hAnsi="Cambria" w:cs="Cambria"/>
          <w:sz w:val="20"/>
          <w:szCs w:val="20"/>
        </w:rPr>
        <w:t>exhibited desire to help the research team</w:t>
      </w:r>
    </w:p>
    <w:p w14:paraId="583C55E1" w14:textId="77777777" w:rsidR="00786F8C" w:rsidRDefault="008E1025">
      <w:pPr>
        <w:tabs>
          <w:tab w:val="left" w:pos="63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Rarely - (2 points) - The promoter </w:t>
      </w:r>
      <w:r>
        <w:rPr>
          <w:rFonts w:ascii="Cambria" w:eastAsia="Cambria" w:hAnsi="Cambria" w:cs="Cambria"/>
          <w:b/>
          <w:sz w:val="20"/>
          <w:szCs w:val="20"/>
        </w:rPr>
        <w:t xml:space="preserve">seldom </w:t>
      </w:r>
      <w:r>
        <w:rPr>
          <w:rFonts w:ascii="Cambria" w:eastAsia="Cambria" w:hAnsi="Cambria" w:cs="Cambria"/>
          <w:sz w:val="20"/>
          <w:szCs w:val="20"/>
        </w:rPr>
        <w:t>exhibited assistance (Once a month)</w:t>
      </w:r>
    </w:p>
    <w:p w14:paraId="1DB78B02" w14:textId="77777777" w:rsidR="00786F8C" w:rsidRDefault="008E1025">
      <w:pPr>
        <w:tabs>
          <w:tab w:val="left" w:pos="63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Sometimes - (5 points) - The promoter </w:t>
      </w:r>
      <w:r>
        <w:rPr>
          <w:rFonts w:ascii="Cambria" w:eastAsia="Cambria" w:hAnsi="Cambria" w:cs="Cambria"/>
          <w:b/>
          <w:sz w:val="20"/>
          <w:szCs w:val="20"/>
        </w:rPr>
        <w:t xml:space="preserve">occasionally </w:t>
      </w:r>
      <w:r>
        <w:rPr>
          <w:rFonts w:ascii="Cambria" w:eastAsia="Cambria" w:hAnsi="Cambria" w:cs="Cambria"/>
          <w:sz w:val="20"/>
          <w:szCs w:val="20"/>
        </w:rPr>
        <w:t>exhibited assistance (at least twice a month)</w:t>
      </w:r>
    </w:p>
    <w:p w14:paraId="255C7F47" w14:textId="77777777" w:rsidR="00786F8C" w:rsidRDefault="008E1025">
      <w:pPr>
        <w:tabs>
          <w:tab w:val="left" w:pos="630"/>
        </w:tabs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Often - (8 points) - The promoter repeatedly extended assistance (at least once a week)</w:t>
      </w:r>
    </w:p>
    <w:p w14:paraId="688B9F6E" w14:textId="77777777" w:rsidR="00786F8C" w:rsidRDefault="008E1025">
      <w:pPr>
        <w:tabs>
          <w:tab w:val="left" w:pos="630"/>
        </w:tabs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Always - (10 points) - The promoter continuously (at all times) exhibited assistance (Twice or more a week)</w:t>
      </w:r>
    </w:p>
    <w:p w14:paraId="4F703A98" w14:textId="77777777" w:rsidR="00786F8C" w:rsidRDefault="00786F8C">
      <w:pPr>
        <w:ind w:left="180" w:right="180"/>
        <w:rPr>
          <w:rFonts w:ascii="Cambria" w:eastAsia="Cambria" w:hAnsi="Cambria" w:cs="Cambria"/>
        </w:rPr>
      </w:pPr>
    </w:p>
    <w:p w14:paraId="1F84A7D2" w14:textId="77777777" w:rsidR="00786F8C" w:rsidRDefault="00786F8C" w:rsidP="00E14C35">
      <w:pPr>
        <w:ind w:left="180" w:right="180"/>
        <w:rPr>
          <w:rFonts w:ascii="Cambria" w:eastAsia="Cambria" w:hAnsi="Cambria" w:cs="Cambria"/>
          <w:b/>
          <w:sz w:val="24"/>
          <w:szCs w:val="24"/>
        </w:rPr>
      </w:pPr>
      <w:bookmarkStart w:id="1" w:name="_heading=h.gjdgxs" w:colFirst="0" w:colLast="0"/>
      <w:bookmarkEnd w:id="1"/>
    </w:p>
    <w:p w14:paraId="3F26EB85" w14:textId="77777777" w:rsidR="00E14C35" w:rsidRDefault="00E14C35" w:rsidP="00E14C35">
      <w:pPr>
        <w:ind w:right="180"/>
        <w:rPr>
          <w:rFonts w:ascii="Cambria" w:eastAsia="Cambria" w:hAnsi="Cambria" w:cs="Cambria"/>
          <w:b/>
          <w:sz w:val="24"/>
          <w:szCs w:val="24"/>
        </w:rPr>
      </w:pPr>
    </w:p>
    <w:p w14:paraId="53262B0D" w14:textId="77777777" w:rsidR="00E14C35" w:rsidRDefault="00E14C35" w:rsidP="00E14C35">
      <w:pPr>
        <w:ind w:right="180"/>
        <w:rPr>
          <w:rFonts w:ascii="Cambria" w:eastAsia="Cambria" w:hAnsi="Cambria" w:cs="Cambria"/>
          <w:b/>
          <w:sz w:val="24"/>
          <w:szCs w:val="24"/>
        </w:rPr>
      </w:pPr>
    </w:p>
    <w:sectPr w:rsidR="00E14C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70FE1" w14:textId="77777777" w:rsidR="00B34D2A" w:rsidRDefault="00B34D2A">
      <w:r>
        <w:separator/>
      </w:r>
    </w:p>
  </w:endnote>
  <w:endnote w:type="continuationSeparator" w:id="0">
    <w:p w14:paraId="042B9CFF" w14:textId="77777777" w:rsidR="00B34D2A" w:rsidRDefault="00B3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Cambria"/>
    <w:charset w:val="00"/>
    <w:family w:val="roman"/>
    <w:pitch w:val="variable"/>
    <w:sig w:usb0="A00000EF" w:usb1="5000204B" w:usb2="00000004" w:usb3="00000000" w:csb0="000001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1E400" w14:textId="77777777" w:rsidR="00786F8C" w:rsidRDefault="008E10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3A4AE97" w14:textId="77777777" w:rsidR="00786F8C" w:rsidRDefault="00786F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1E897" w14:textId="77777777" w:rsidR="00786F8C" w:rsidRDefault="008E10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 wp14:anchorId="4C65C3D9" wp14:editId="77174960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64BAD4" w14:textId="77777777" w:rsidR="00786F8C" w:rsidRDefault="00786F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374E8" w14:textId="77777777" w:rsidR="00B34D2A" w:rsidRDefault="00B34D2A">
      <w:r>
        <w:separator/>
      </w:r>
    </w:p>
  </w:footnote>
  <w:footnote w:type="continuationSeparator" w:id="0">
    <w:p w14:paraId="11FD2182" w14:textId="77777777" w:rsidR="00B34D2A" w:rsidRDefault="00B34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2EADB" w14:textId="77777777" w:rsidR="00786F8C" w:rsidRDefault="00B34D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57AC5A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2288D" w14:textId="77777777" w:rsidR="00786F8C" w:rsidRDefault="00786F8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Style w:val="a2"/>
      <w:tblW w:w="949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34"/>
      <w:gridCol w:w="5954"/>
      <w:gridCol w:w="1276"/>
      <w:gridCol w:w="1134"/>
    </w:tblGrid>
    <w:tr w:rsidR="00786F8C" w14:paraId="33D75C20" w14:textId="77777777">
      <w:trPr>
        <w:trHeight w:val="271"/>
        <w:jc w:val="center"/>
      </w:trPr>
      <w:tc>
        <w:tcPr>
          <w:tcW w:w="1134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157A6791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color w:val="000000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55680" behindDoc="0" locked="0" layoutInCell="1" hidden="0" allowOverlap="1" wp14:anchorId="0A18454E" wp14:editId="602782BF">
                <wp:simplePos x="0" y="0"/>
                <wp:positionH relativeFrom="column">
                  <wp:posOffset>-64769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0" b="0"/>
                <wp:wrapNone/>
                <wp:docPr id="2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3522" t="2811" r="2952" b="32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4" w:type="dxa"/>
          <w:vMerge w:val="restart"/>
          <w:tcBorders>
            <w:top w:val="nil"/>
            <w:left w:val="nil"/>
            <w:right w:val="single" w:sz="4" w:space="0" w:color="000000"/>
          </w:tcBorders>
        </w:tcPr>
        <w:p w14:paraId="13E3DDF3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120"/>
            <w:rPr>
              <w:rFonts w:ascii="Hoefler Text" w:eastAsia="Hoefler Text" w:hAnsi="Hoefler Text" w:cs="Hoefler Text"/>
              <w:b/>
              <w:color w:val="000000"/>
              <w:sz w:val="30"/>
              <w:szCs w:val="30"/>
            </w:rPr>
          </w:pPr>
          <w:r>
            <w:rPr>
              <w:rFonts w:ascii="Hoefler Text" w:eastAsia="Hoefler Text" w:hAnsi="Hoefler Text" w:cs="Hoefler Text"/>
              <w:b/>
              <w:color w:val="000000"/>
              <w:sz w:val="28"/>
              <w:szCs w:val="28"/>
            </w:rPr>
            <w:t>SAINT MARY’S UNIVERSITY</w:t>
          </w:r>
        </w:p>
        <w:p w14:paraId="27C67691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120"/>
            <w:ind w:left="36"/>
            <w:rPr>
              <w:rFonts w:ascii="Montserrat" w:eastAsia="Montserrat" w:hAnsi="Montserrat" w:cs="Montserrat"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color w:val="000000"/>
              <w:sz w:val="14"/>
              <w:szCs w:val="14"/>
            </w:rPr>
            <w:t>BAYOMBONG, NUEVA VIZCAYA, PHILIPPINES</w:t>
          </w:r>
        </w:p>
        <w:p w14:paraId="03BF5080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243"/>
            <w:rPr>
              <w:rFonts w:ascii="Montserrat" w:eastAsia="Montserrat" w:hAnsi="Montserrat" w:cs="Montserrat"/>
              <w:color w:val="000000"/>
            </w:rPr>
          </w:pPr>
          <w:r>
            <w:rPr>
              <w:rFonts w:ascii="Montserrat" w:eastAsia="Montserrat" w:hAnsi="Montserrat" w:cs="Montserrat"/>
              <w:color w:val="000000"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7FFE56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Document Code</w:t>
          </w:r>
        </w:p>
      </w:tc>
      <w:tc>
        <w:tcPr>
          <w:tcW w:w="113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24D2028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URC-FO-031</w:t>
          </w:r>
        </w:p>
      </w:tc>
    </w:tr>
    <w:tr w:rsidR="00786F8C" w14:paraId="6935A160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67F5F6F0" w14:textId="77777777" w:rsidR="00786F8C" w:rsidRDefault="00786F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620F41AF" w14:textId="77777777" w:rsidR="00786F8C" w:rsidRDefault="00786F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</w:tcBorders>
        </w:tcPr>
        <w:p w14:paraId="7E57B102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14:paraId="052EA326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786F8C" w14:paraId="5EDC494C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497CBF09" w14:textId="77777777" w:rsidR="00786F8C" w:rsidRDefault="00786F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51B989F8" w14:textId="77777777" w:rsidR="00786F8C" w:rsidRDefault="00786F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55EED6CB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Effectivity Date</w:t>
          </w:r>
        </w:p>
      </w:tc>
      <w:tc>
        <w:tcPr>
          <w:tcW w:w="1134" w:type="dxa"/>
          <w:vAlign w:val="center"/>
        </w:tcPr>
        <w:p w14:paraId="46B31292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2022/11/17</w:t>
          </w:r>
        </w:p>
      </w:tc>
    </w:tr>
    <w:tr w:rsidR="00786F8C" w14:paraId="135C60CA" w14:textId="77777777">
      <w:trPr>
        <w:trHeight w:val="271"/>
        <w:jc w:val="center"/>
      </w:trPr>
      <w:tc>
        <w:tcPr>
          <w:tcW w:w="1134" w:type="dxa"/>
          <w:vMerge/>
          <w:tcBorders>
            <w:top w:val="nil"/>
            <w:left w:val="nil"/>
            <w:right w:val="nil"/>
          </w:tcBorders>
          <w:vAlign w:val="center"/>
        </w:tcPr>
        <w:p w14:paraId="43F4D5C8" w14:textId="77777777" w:rsidR="00786F8C" w:rsidRDefault="00786F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5954" w:type="dxa"/>
          <w:vMerge/>
          <w:tcBorders>
            <w:top w:val="nil"/>
            <w:left w:val="nil"/>
            <w:right w:val="single" w:sz="4" w:space="0" w:color="000000"/>
          </w:tcBorders>
        </w:tcPr>
        <w:p w14:paraId="22BA2616" w14:textId="77777777" w:rsidR="00786F8C" w:rsidRDefault="00786F8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mbria" w:eastAsia="Cambria" w:hAnsi="Cambria" w:cs="Cambria"/>
              <w:color w:val="000000"/>
              <w:sz w:val="16"/>
              <w:szCs w:val="16"/>
            </w:rPr>
          </w:pPr>
        </w:p>
      </w:tc>
      <w:tc>
        <w:tcPr>
          <w:tcW w:w="1276" w:type="dxa"/>
          <w:tcBorders>
            <w:left w:val="single" w:sz="4" w:space="0" w:color="000000"/>
          </w:tcBorders>
          <w:vAlign w:val="center"/>
        </w:tcPr>
        <w:p w14:paraId="5A53D7F5" w14:textId="77777777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06"/>
            <w:jc w:val="right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Page/s</w:t>
          </w:r>
        </w:p>
      </w:tc>
      <w:tc>
        <w:tcPr>
          <w:tcW w:w="1134" w:type="dxa"/>
          <w:vAlign w:val="center"/>
        </w:tcPr>
        <w:p w14:paraId="5D90B429" w14:textId="40154A7F" w:rsidR="00786F8C" w:rsidRDefault="008E102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83"/>
            <w:rPr>
              <w:rFonts w:ascii="Cambria" w:eastAsia="Cambria" w:hAnsi="Cambria" w:cs="Cambria"/>
              <w:color w:val="000000"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Page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PAGE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442A3D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 xml:space="preserve"> of 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begin"/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instrText>NUMPAGES</w:instrTex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separate"/>
          </w:r>
          <w:r w:rsidR="00442A3D">
            <w:rPr>
              <w:rFonts w:ascii="Cambria" w:eastAsia="Cambria" w:hAnsi="Cambria" w:cs="Cambria"/>
              <w:noProof/>
              <w:color w:val="000000"/>
              <w:sz w:val="16"/>
              <w:szCs w:val="16"/>
            </w:rPr>
            <w:t>2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fldChar w:fldCharType="end"/>
          </w:r>
        </w:p>
      </w:tc>
    </w:tr>
  </w:tbl>
  <w:p w14:paraId="59F9DB54" w14:textId="77777777" w:rsidR="00786F8C" w:rsidRDefault="00B34D2A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pict w14:anchorId="66CFC9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B661C" w14:textId="77777777" w:rsidR="00786F8C" w:rsidRDefault="00B34D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5366D7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56BF"/>
    <w:multiLevelType w:val="multilevel"/>
    <w:tmpl w:val="5954742A"/>
    <w:lvl w:ilvl="0">
      <w:start w:val="1"/>
      <w:numFmt w:val="decimal"/>
      <w:lvlText w:val="%1."/>
      <w:lvlJc w:val="left"/>
      <w:pPr>
        <w:ind w:left="69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10" w:hanging="360"/>
      </w:pPr>
    </w:lvl>
    <w:lvl w:ilvl="2">
      <w:start w:val="1"/>
      <w:numFmt w:val="lowerRoman"/>
      <w:lvlText w:val="%3."/>
      <w:lvlJc w:val="right"/>
      <w:pPr>
        <w:ind w:left="2130" w:hanging="180"/>
      </w:pPr>
    </w:lvl>
    <w:lvl w:ilvl="3">
      <w:start w:val="1"/>
      <w:numFmt w:val="decimal"/>
      <w:lvlText w:val="%4."/>
      <w:lvlJc w:val="left"/>
      <w:pPr>
        <w:ind w:left="2850" w:hanging="360"/>
      </w:pPr>
    </w:lvl>
    <w:lvl w:ilvl="4">
      <w:start w:val="1"/>
      <w:numFmt w:val="lowerLetter"/>
      <w:lvlText w:val="%5."/>
      <w:lvlJc w:val="left"/>
      <w:pPr>
        <w:ind w:left="3570" w:hanging="360"/>
      </w:pPr>
    </w:lvl>
    <w:lvl w:ilvl="5">
      <w:start w:val="1"/>
      <w:numFmt w:val="lowerRoman"/>
      <w:lvlText w:val="%6."/>
      <w:lvlJc w:val="right"/>
      <w:pPr>
        <w:ind w:left="4290" w:hanging="180"/>
      </w:pPr>
    </w:lvl>
    <w:lvl w:ilvl="6">
      <w:start w:val="1"/>
      <w:numFmt w:val="decimal"/>
      <w:lvlText w:val="%7."/>
      <w:lvlJc w:val="left"/>
      <w:pPr>
        <w:ind w:left="5010" w:hanging="360"/>
      </w:pPr>
    </w:lvl>
    <w:lvl w:ilvl="7">
      <w:start w:val="1"/>
      <w:numFmt w:val="lowerLetter"/>
      <w:lvlText w:val="%8."/>
      <w:lvlJc w:val="left"/>
      <w:pPr>
        <w:ind w:left="5730" w:hanging="360"/>
      </w:pPr>
    </w:lvl>
    <w:lvl w:ilvl="8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15"/>
    <w:rsid w:val="00075640"/>
    <w:rsid w:val="00086841"/>
    <w:rsid w:val="000F4B15"/>
    <w:rsid w:val="00170216"/>
    <w:rsid w:val="00176B45"/>
    <w:rsid w:val="001A19B0"/>
    <w:rsid w:val="001B5D81"/>
    <w:rsid w:val="00221BC5"/>
    <w:rsid w:val="002E6140"/>
    <w:rsid w:val="00307726"/>
    <w:rsid w:val="00363565"/>
    <w:rsid w:val="00366B59"/>
    <w:rsid w:val="00424ACA"/>
    <w:rsid w:val="00442A3D"/>
    <w:rsid w:val="00520063"/>
    <w:rsid w:val="0056645C"/>
    <w:rsid w:val="005C047A"/>
    <w:rsid w:val="005C0BC0"/>
    <w:rsid w:val="005C1118"/>
    <w:rsid w:val="006F5EDE"/>
    <w:rsid w:val="00786F8C"/>
    <w:rsid w:val="00835EF6"/>
    <w:rsid w:val="00880C9F"/>
    <w:rsid w:val="008C1E45"/>
    <w:rsid w:val="008E1025"/>
    <w:rsid w:val="00A37615"/>
    <w:rsid w:val="00AC70F4"/>
    <w:rsid w:val="00B26205"/>
    <w:rsid w:val="00B34D2A"/>
    <w:rsid w:val="00C27DDC"/>
    <w:rsid w:val="00C560F0"/>
    <w:rsid w:val="00D224C4"/>
    <w:rsid w:val="00DE4366"/>
    <w:rsid w:val="00E14C35"/>
    <w:rsid w:val="00E50048"/>
    <w:rsid w:val="00EB7C02"/>
    <w:rsid w:val="00EC3294"/>
    <w:rsid w:val="00ED7AC6"/>
    <w:rsid w:val="00F90155"/>
    <w:rsid w:val="00F972FB"/>
    <w:rsid w:val="00FB23AC"/>
    <w:rsid w:val="00F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BBCED28"/>
  <w15:docId w15:val="{3D6CE93D-4FC8-4AB4-B6FD-0D26AE9E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Micay\FORMS\URC-FO-031_Evaluation%20Form%20for%20Adviser%20-%20Promo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C441C586EE4C0C8CF0291DB26DB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FF340-A16D-4753-99FC-74660DCA38B6}"/>
      </w:docPartPr>
      <w:docPartBody>
        <w:p w:rsidR="004B52B1" w:rsidRDefault="00326659">
          <w:pPr>
            <w:pStyle w:val="BCC441C586EE4C0C8CF0291DB26DBE49"/>
          </w:pPr>
          <w:r>
            <w:rPr>
              <w:rStyle w:val="PlaceholderText"/>
            </w:rPr>
            <w:t xml:space="preserve">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Cambria"/>
    <w:charset w:val="00"/>
    <w:family w:val="roman"/>
    <w:pitch w:val="variable"/>
    <w:sig w:usb0="A00000EF" w:usb1="5000204B" w:usb2="00000004" w:usb3="00000000" w:csb0="000001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B1"/>
    <w:rsid w:val="00326659"/>
    <w:rsid w:val="004B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CC441C586EE4C0C8CF0291DB26DBE49">
    <w:name w:val="BCC441C586EE4C0C8CF0291DB26DBE49"/>
  </w:style>
  <w:style w:type="paragraph" w:customStyle="1" w:styleId="3A50C91104334F129F08EFFB2CA7B367">
    <w:name w:val="3A50C91104334F129F08EFFB2CA7B367"/>
  </w:style>
  <w:style w:type="paragraph" w:customStyle="1" w:styleId="9C90A8C1BE144C4B813A309F868B2881">
    <w:name w:val="9C90A8C1BE144C4B813A309F868B2881"/>
  </w:style>
  <w:style w:type="paragraph" w:customStyle="1" w:styleId="C352E1BF19B3448FB46FCC254BA1A530">
    <w:name w:val="C352E1BF19B3448FB46FCC254BA1A530"/>
  </w:style>
  <w:style w:type="paragraph" w:customStyle="1" w:styleId="62E4947CA0E84FB7BD085FF761525AE7">
    <w:name w:val="62E4947CA0E84FB7BD085FF761525AE7"/>
  </w:style>
  <w:style w:type="paragraph" w:customStyle="1" w:styleId="CC027AE9BD664A1490A3A181F2739D86">
    <w:name w:val="CC027AE9BD664A1490A3A181F2739D86"/>
  </w:style>
  <w:style w:type="paragraph" w:customStyle="1" w:styleId="4BAB9843BD404EE58DDA23619FCB0245">
    <w:name w:val="4BAB9843BD404EE58DDA23619FCB0245"/>
  </w:style>
  <w:style w:type="paragraph" w:customStyle="1" w:styleId="F2F2331297AB4C449E0CCA5CEF70A97B">
    <w:name w:val="F2F2331297AB4C449E0CCA5CEF70A97B"/>
  </w:style>
  <w:style w:type="paragraph" w:customStyle="1" w:styleId="72C9F6F0ED6D466D8B603E50153D9FF4">
    <w:name w:val="72C9F6F0ED6D466D8B603E50153D9F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fwjgIf16dYb/tvKnAcifhZMjpg==">AMUW2mXhu1gs9VymeiuwmuHgJXxBHBod4bJtJhvgawxMY5xm4KO2ZXs3rcxWXwqbXbgWbpuNkFgHbVDfvbh1XVC1eU8YeZdAr5RFw5hcku8BMWADufan1LqH0bphrHjxzxrBueGcelN7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URC-FO-031_Evaluation Form for Adviser - Promoter</Template>
  <TotalTime>3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mika</cp:lastModifiedBy>
  <cp:revision>5</cp:revision>
  <cp:lastPrinted>2023-02-04T07:47:00Z</cp:lastPrinted>
  <dcterms:created xsi:type="dcterms:W3CDTF">2024-04-11T15:51:00Z</dcterms:created>
  <dcterms:modified xsi:type="dcterms:W3CDTF">2024-05-01T07:53:00Z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