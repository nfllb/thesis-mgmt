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A6430" w14:textId="77777777" w:rsidR="000E7601" w:rsidRDefault="000E76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972644D" w14:textId="77777777" w:rsidR="000E7601" w:rsidRDefault="003E42B1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CONSENT OF THE TECHNICAL PANEL OF EVALUATORS FOR THE DEFENSE</w:t>
      </w:r>
    </w:p>
    <w:p w14:paraId="047E8FCE" w14:textId="77777777" w:rsidR="000E7601" w:rsidRDefault="000E76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65F7D4C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8568D93" w14:textId="7777777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We, the Technical Panel of Evaluators namely: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260"/>
        <w:gridCol w:w="4045"/>
      </w:tblGrid>
      <w:tr w:rsidR="00A54BC1" w14:paraId="13532915" w14:textId="77777777" w:rsidTr="00A54BC1">
        <w:trPr>
          <w:trHeight w:val="720"/>
        </w:trPr>
        <w:tc>
          <w:tcPr>
            <w:tcW w:w="3865" w:type="dxa"/>
            <w:tcBorders>
              <w:bottom w:val="single" w:sz="4" w:space="0" w:color="auto"/>
            </w:tcBorders>
            <w:vAlign w:val="bottom"/>
          </w:tcPr>
          <w:p w14:paraId="4B820663" w14:textId="3240C894" w:rsidR="00A54BC1" w:rsidRPr="00A54BC1" w:rsidRDefault="00B716AC" w:rsidP="00A54BC1">
            <w:pPr>
              <w:ind w:right="180"/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Panel1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1260" w:type="dxa"/>
            <w:vAlign w:val="bottom"/>
          </w:tcPr>
          <w:p w14:paraId="563BD077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4FB95087" w14:textId="72C834BF" w:rsidR="00A54BC1" w:rsidRPr="00A54BC1" w:rsidRDefault="00B716AC" w:rsidP="00A54BC1">
            <w:pPr>
              <w:ind w:right="180"/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anel2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</w:tr>
      <w:tr w:rsidR="00A54BC1" w14:paraId="0B7E55D2" w14:textId="77777777" w:rsidTr="00A54BC1">
        <w:tc>
          <w:tcPr>
            <w:tcW w:w="3865" w:type="dxa"/>
            <w:tcBorders>
              <w:top w:val="single" w:sz="4" w:space="0" w:color="auto"/>
            </w:tcBorders>
          </w:tcPr>
          <w:p w14:paraId="785BBC87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(printed name and signature)</w:t>
            </w:r>
          </w:p>
        </w:tc>
        <w:tc>
          <w:tcPr>
            <w:tcW w:w="1260" w:type="dxa"/>
          </w:tcPr>
          <w:p w14:paraId="725C8632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45" w:type="dxa"/>
            <w:tcBorders>
              <w:top w:val="single" w:sz="4" w:space="0" w:color="auto"/>
            </w:tcBorders>
          </w:tcPr>
          <w:p w14:paraId="62950F71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(printed name and signature)</w:t>
            </w:r>
          </w:p>
        </w:tc>
      </w:tr>
      <w:tr w:rsidR="00A54BC1" w14:paraId="105F0584" w14:textId="77777777" w:rsidTr="00A54BC1">
        <w:trPr>
          <w:trHeight w:val="720"/>
        </w:trPr>
        <w:tc>
          <w:tcPr>
            <w:tcW w:w="3865" w:type="dxa"/>
            <w:tcBorders>
              <w:bottom w:val="single" w:sz="4" w:space="0" w:color="auto"/>
            </w:tcBorders>
            <w:vAlign w:val="bottom"/>
          </w:tcPr>
          <w:p w14:paraId="08AEFEC2" w14:textId="5A0297F5" w:rsidR="00A54BC1" w:rsidRPr="00A54BC1" w:rsidRDefault="00B716AC" w:rsidP="00A54BC1">
            <w:pPr>
              <w:ind w:right="180"/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anel3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1260" w:type="dxa"/>
            <w:vAlign w:val="bottom"/>
          </w:tcPr>
          <w:p w14:paraId="3C70050F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307EED36" w14:textId="21F7D159" w:rsidR="00A54BC1" w:rsidRPr="00A54BC1" w:rsidRDefault="00B716AC" w:rsidP="00A54BC1">
            <w:pPr>
              <w:ind w:right="180"/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anel4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</w:tr>
      <w:tr w:rsidR="00A54BC1" w14:paraId="06C964DF" w14:textId="77777777" w:rsidTr="00A54BC1">
        <w:tc>
          <w:tcPr>
            <w:tcW w:w="3865" w:type="dxa"/>
            <w:tcBorders>
              <w:top w:val="single" w:sz="4" w:space="0" w:color="auto"/>
            </w:tcBorders>
          </w:tcPr>
          <w:p w14:paraId="286344B7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(printed name and signature)</w:t>
            </w:r>
          </w:p>
        </w:tc>
        <w:tc>
          <w:tcPr>
            <w:tcW w:w="1260" w:type="dxa"/>
          </w:tcPr>
          <w:p w14:paraId="034FD6F5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45" w:type="dxa"/>
            <w:tcBorders>
              <w:top w:val="single" w:sz="4" w:space="0" w:color="auto"/>
            </w:tcBorders>
          </w:tcPr>
          <w:p w14:paraId="28F62A81" w14:textId="77777777" w:rsidR="00A54BC1" w:rsidRDefault="00A54BC1" w:rsidP="00A54BC1">
            <w:pPr>
              <w:ind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(printed name and signature)</w:t>
            </w:r>
          </w:p>
        </w:tc>
      </w:tr>
    </w:tbl>
    <w:p w14:paraId="772F667F" w14:textId="77777777" w:rsidR="00A54BC1" w:rsidRDefault="00A54BC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707C0BC6" w14:textId="7777777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 consensus that the research entitled:</w:t>
      </w:r>
    </w:p>
    <w:p w14:paraId="61DC8BA9" w14:textId="77777777" w:rsidR="000449F3" w:rsidRDefault="000449F3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64E6BF6A" w14:textId="79934AC9" w:rsidR="000E7601" w:rsidRPr="000449F3" w:rsidRDefault="001212D8" w:rsidP="000449F3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  <w:sdt>
        <w:sdtPr>
          <w:rPr>
            <w:rFonts w:ascii="Cambria" w:eastAsia="Cambria" w:hAnsi="Cambria" w:cs="Cambria"/>
            <w:b/>
            <w:sz w:val="24"/>
            <w:szCs w:val="24"/>
          </w:rPr>
          <w:id w:val="-1797291882"/>
          <w:lock w:val="sdtLocked"/>
          <w:placeholder>
            <w:docPart w:val="40206C92AB2C4B3993236CC25E40A607"/>
          </w:placeholder>
          <w:text/>
        </w:sdtPr>
        <w:sdtEndPr/>
        <w:sdtContent>
          <w:r w:rsidR="00B716AC">
            <w:rPr>
              <w:rFonts w:ascii="Cambria" w:eastAsia="Cambria" w:hAnsi="Cambria" w:cs="Cambria"/>
              <w:b/>
              <w:sz w:val="24"/>
              <w:szCs w:val="24"/>
            </w:rPr>
            <w:t>${Title}</w:t>
          </w:r>
        </w:sdtContent>
      </w:sdt>
    </w:p>
    <w:p w14:paraId="034A2A5E" w14:textId="77777777" w:rsidR="000E7601" w:rsidRDefault="000E760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4F47F7FE" w14:textId="0CA107F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is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complete and ready for: </w:t>
      </w:r>
      <w:sdt>
        <w:sdtPr>
          <w:rPr>
            <w:rFonts w:ascii="Cambria" w:eastAsia="Cambria" w:hAnsi="Cambria" w:cs="Cambria"/>
            <w:sz w:val="24"/>
            <w:szCs w:val="24"/>
          </w:rPr>
          <w:id w:val="135060495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2F68DF">
            <w:rPr>
              <w:rFonts w:ascii="MS Gothic" w:eastAsia="MS Gothic" w:hAnsi="MS Gothic" w:cs="Cambria" w:hint="eastAsia"/>
              <w:sz w:val="24"/>
              <w:szCs w:val="24"/>
            </w:rPr>
            <w:t>☐</w:t>
          </w:r>
        </w:sdtContent>
      </w:sdt>
      <w:r>
        <w:rPr>
          <w:rFonts w:ascii="Cambria" w:eastAsia="Cambria" w:hAnsi="Cambria" w:cs="Cambria"/>
          <w:sz w:val="24"/>
          <w:szCs w:val="24"/>
        </w:rPr>
        <w:t xml:space="preserve"> proposal </w:t>
      </w:r>
      <w:sdt>
        <w:sdtPr>
          <w:rPr>
            <w:rFonts w:ascii="Cambria" w:eastAsia="Cambria" w:hAnsi="Cambria" w:cs="Cambria"/>
            <w:sz w:val="24"/>
            <w:szCs w:val="24"/>
          </w:rPr>
          <w:id w:val="18277086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2F68DF">
            <w:rPr>
              <w:rFonts w:ascii="MS Gothic" w:eastAsia="MS Gothic" w:hAnsi="MS Gothic" w:cs="Cambria" w:hint="eastAsia"/>
              <w:sz w:val="24"/>
              <w:szCs w:val="24"/>
            </w:rPr>
            <w:t>☐</w:t>
          </w:r>
        </w:sdtContent>
      </w:sdt>
      <w:r>
        <w:rPr>
          <w:rFonts w:ascii="Cambria" w:eastAsia="Cambria" w:hAnsi="Cambria" w:cs="Cambria"/>
          <w:sz w:val="24"/>
          <w:szCs w:val="24"/>
        </w:rPr>
        <w:t xml:space="preserve"> oral defense on: </w:t>
      </w:r>
      <w:r w:rsidR="00B716AC">
        <w:rPr>
          <w:rFonts w:ascii="Cambria" w:eastAsia="Cambria" w:hAnsi="Cambria" w:cs="Cambria"/>
          <w:sz w:val="24"/>
          <w:szCs w:val="24"/>
        </w:rPr>
        <w:t>${Date}</w:t>
      </w:r>
      <w:r w:rsidR="002F68DF">
        <w:rPr>
          <w:rFonts w:ascii="Cambria" w:eastAsia="Cambria" w:hAnsi="Cambria" w:cs="Cambria"/>
          <w:sz w:val="24"/>
          <w:szCs w:val="24"/>
        </w:rPr>
        <w:t xml:space="preserve">, </w:t>
      </w:r>
      <w:sdt>
        <w:sdtPr>
          <w:rPr>
            <w:rFonts w:ascii="Cambria" w:eastAsia="Cambria" w:hAnsi="Cambria" w:cs="Cambria"/>
            <w:sz w:val="24"/>
            <w:szCs w:val="24"/>
          </w:rPr>
          <w:id w:val="-596938607"/>
          <w:placeholder>
            <w:docPart w:val="4B927F720D804A73B8DD6B19D881DABC"/>
          </w:placeholder>
          <w:showingPlcHdr/>
          <w:text/>
        </w:sdtPr>
        <w:sdtEndPr/>
        <w:sdtContent>
          <w:r w:rsidR="00AB6E02">
            <w:rPr>
              <w:rStyle w:val="PlaceholderText"/>
              <w:rFonts w:ascii="Cambria" w:hAnsi="Cambria"/>
              <w:i/>
              <w:sz w:val="24"/>
            </w:rPr>
            <w:t>___________</w:t>
          </w:r>
        </w:sdtContent>
      </w:sdt>
      <w:r w:rsidR="002F68DF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(</w:t>
      </w:r>
      <w:r w:rsidRPr="002F68DF">
        <w:rPr>
          <w:rFonts w:ascii="Cambria" w:eastAsia="Cambria" w:hAnsi="Cambria" w:cs="Cambria"/>
          <w:i/>
          <w:sz w:val="24"/>
          <w:szCs w:val="24"/>
        </w:rPr>
        <w:t>specify date and time</w:t>
      </w:r>
      <w:r>
        <w:rPr>
          <w:rFonts w:ascii="Cambria" w:eastAsia="Cambria" w:hAnsi="Cambria" w:cs="Cambria"/>
          <w:sz w:val="24"/>
          <w:szCs w:val="24"/>
        </w:rPr>
        <w:t xml:space="preserve">), at </w:t>
      </w:r>
      <w:sdt>
        <w:sdtPr>
          <w:rPr>
            <w:rFonts w:ascii="Cambria" w:eastAsia="Cambria" w:hAnsi="Cambria" w:cs="Cambria"/>
            <w:sz w:val="24"/>
            <w:szCs w:val="24"/>
          </w:rPr>
          <w:id w:val="-827672472"/>
          <w:placeholder>
            <w:docPart w:val="D8622F82C3664EE2B07B5D3A8253B352"/>
          </w:placeholder>
          <w:showingPlcHdr/>
          <w:text/>
        </w:sdtPr>
        <w:sdtEndPr/>
        <w:sdtContent>
          <w:r w:rsidR="00AB6E02">
            <w:rPr>
              <w:rStyle w:val="PlaceholderText"/>
              <w:rFonts w:ascii="Cambria" w:hAnsi="Cambria"/>
              <w:i/>
              <w:sz w:val="24"/>
            </w:rPr>
            <w:t>__________________</w:t>
          </w:r>
        </w:sdtContent>
      </w:sdt>
      <w:r w:rsidR="002F68DF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(</w:t>
      </w:r>
      <w:r w:rsidRPr="002F68DF">
        <w:rPr>
          <w:rFonts w:ascii="Cambria" w:eastAsia="Cambria" w:hAnsi="Cambria" w:cs="Cambria"/>
          <w:i/>
          <w:sz w:val="24"/>
          <w:szCs w:val="24"/>
        </w:rPr>
        <w:t>specify venue / platform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1701ACAF" w14:textId="77777777" w:rsidR="000E7601" w:rsidRDefault="000E760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364A8526" w14:textId="77777777" w:rsidR="000E7601" w:rsidRDefault="003E42B1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Noted:</w:t>
      </w:r>
    </w:p>
    <w:p w14:paraId="63E2D8E5" w14:textId="77777777" w:rsidR="000E7601" w:rsidRDefault="000E7601">
      <w:pPr>
        <w:ind w:left="180" w:right="180"/>
        <w:jc w:val="both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66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4769"/>
        <w:gridCol w:w="1008"/>
      </w:tblGrid>
      <w:tr w:rsidR="000E7601" w:rsidRPr="003A33B7" w14:paraId="0706C3F5" w14:textId="77777777">
        <w:trPr>
          <w:jc w:val="center"/>
        </w:trPr>
        <w:tc>
          <w:tcPr>
            <w:tcW w:w="918" w:type="dxa"/>
          </w:tcPr>
          <w:p w14:paraId="10A7BE15" w14:textId="77777777" w:rsidR="000E7601" w:rsidRPr="003A33B7" w:rsidRDefault="000E7601">
            <w:pPr>
              <w:ind w:left="180" w:right="180"/>
              <w:rPr>
                <w:rFonts w:ascii="Cambria" w:eastAsia="Cambria" w:hAnsi="Cambria" w:cs="Cambria"/>
                <w:caps/>
                <w:sz w:val="24"/>
                <w:szCs w:val="24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0E33ECE5" w14:textId="117CBCB7" w:rsidR="000E7601" w:rsidRPr="003A33B7" w:rsidRDefault="00B716AC" w:rsidP="003A33B7">
            <w:pPr>
              <w:ind w:left="180" w:right="180"/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dviser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1008" w:type="dxa"/>
          </w:tcPr>
          <w:p w14:paraId="7913C8AE" w14:textId="77777777" w:rsidR="000E7601" w:rsidRPr="003A33B7" w:rsidRDefault="000E7601">
            <w:pPr>
              <w:ind w:left="180" w:right="180"/>
              <w:rPr>
                <w:rFonts w:ascii="Cambria" w:eastAsia="Cambria" w:hAnsi="Cambria" w:cs="Cambria"/>
                <w:caps/>
                <w:sz w:val="24"/>
                <w:szCs w:val="24"/>
              </w:rPr>
            </w:pPr>
          </w:p>
        </w:tc>
      </w:tr>
    </w:tbl>
    <w:p w14:paraId="29985483" w14:textId="77777777" w:rsidR="000E7601" w:rsidRDefault="003E42B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Adviser-Promoter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53EEFC81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1259D5AE" w14:textId="722C9483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66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4769"/>
        <w:gridCol w:w="1008"/>
      </w:tblGrid>
      <w:tr w:rsidR="000E7601" w14:paraId="1863047E" w14:textId="77777777">
        <w:trPr>
          <w:jc w:val="center"/>
        </w:trPr>
        <w:tc>
          <w:tcPr>
            <w:tcW w:w="918" w:type="dxa"/>
          </w:tcPr>
          <w:p w14:paraId="1B672E82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606FF0D7" w14:textId="00228A80" w:rsidR="000E7601" w:rsidRPr="00B716AC" w:rsidRDefault="00B716AC" w:rsidP="00B716AC">
            <w:pPr>
              <w:ind w:left="180"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${Instructor}</w:t>
            </w:r>
            <w:bookmarkStart w:id="0" w:name="_GoBack"/>
            <w:bookmarkEnd w:id="0"/>
          </w:p>
        </w:tc>
        <w:tc>
          <w:tcPr>
            <w:tcW w:w="1008" w:type="dxa"/>
          </w:tcPr>
          <w:p w14:paraId="41774A1D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29B013F7" w14:textId="77777777" w:rsidR="000E7601" w:rsidRDefault="003E42B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Instructor / Professor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62FABB6D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47F5367D" w14:textId="77777777" w:rsidR="000E7601" w:rsidRDefault="000E760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66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4769"/>
        <w:gridCol w:w="1008"/>
      </w:tblGrid>
      <w:tr w:rsidR="000E7601" w14:paraId="545F45A8" w14:textId="77777777">
        <w:trPr>
          <w:jc w:val="center"/>
        </w:trPr>
        <w:tc>
          <w:tcPr>
            <w:tcW w:w="918" w:type="dxa"/>
          </w:tcPr>
          <w:p w14:paraId="253836D9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789CE9B6" w14:textId="77777777" w:rsidR="000E7601" w:rsidRDefault="003A33B7" w:rsidP="003A33B7">
            <w:pPr>
              <w:ind w:left="180" w:right="18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TEOFILO M. SAGABAEN</w:t>
            </w:r>
          </w:p>
        </w:tc>
        <w:tc>
          <w:tcPr>
            <w:tcW w:w="1008" w:type="dxa"/>
          </w:tcPr>
          <w:p w14:paraId="36BEE4E0" w14:textId="77777777" w:rsidR="000E7601" w:rsidRDefault="000E7601">
            <w:pPr>
              <w:ind w:left="180"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66002787" w14:textId="77777777" w:rsidR="000E7601" w:rsidRDefault="003E42B1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Research Coordinator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2EF95CA8" w14:textId="77777777" w:rsidR="000E7601" w:rsidRDefault="000E7601">
      <w:pPr>
        <w:ind w:left="180" w:right="180"/>
        <w:rPr>
          <w:rFonts w:ascii="Cambria" w:eastAsia="Cambria" w:hAnsi="Cambria" w:cs="Cambria"/>
          <w:sz w:val="24"/>
          <w:szCs w:val="24"/>
        </w:rPr>
      </w:pPr>
    </w:p>
    <w:p w14:paraId="2F64611D" w14:textId="77777777" w:rsidR="000E7601" w:rsidRDefault="000E7601">
      <w:pPr>
        <w:rPr>
          <w:rFonts w:ascii="Cambria" w:eastAsia="Cambria" w:hAnsi="Cambria" w:cs="Cambria"/>
          <w:sz w:val="24"/>
          <w:szCs w:val="24"/>
        </w:rPr>
      </w:pPr>
    </w:p>
    <w:p w14:paraId="38EE6556" w14:textId="77777777" w:rsidR="000E7601" w:rsidRDefault="000E7601">
      <w:pPr>
        <w:rPr>
          <w:rFonts w:ascii="Cambria" w:eastAsia="Cambria" w:hAnsi="Cambria" w:cs="Cambria"/>
          <w:sz w:val="24"/>
          <w:szCs w:val="24"/>
        </w:rPr>
      </w:pPr>
    </w:p>
    <w:p w14:paraId="2CB258E1" w14:textId="77777777" w:rsidR="000E7601" w:rsidRDefault="000E76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0E7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F90CB" w14:textId="77777777" w:rsidR="001212D8" w:rsidRDefault="001212D8">
      <w:r>
        <w:separator/>
      </w:r>
    </w:p>
  </w:endnote>
  <w:endnote w:type="continuationSeparator" w:id="0">
    <w:p w14:paraId="195DB3D2" w14:textId="77777777" w:rsidR="001212D8" w:rsidRDefault="0012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Times New Roman"/>
    <w:charset w:val="00"/>
    <w:family w:val="auto"/>
    <w:pitch w:val="default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F2A1D" w14:textId="77777777" w:rsidR="000E7601" w:rsidRDefault="003E42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3FF88FC" w14:textId="77777777" w:rsidR="000E7601" w:rsidRDefault="000E76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B4BEC" w14:textId="77777777" w:rsidR="000E7601" w:rsidRDefault="003E42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453B8405" wp14:editId="17447B73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BC7D05" w14:textId="77777777" w:rsidR="000E7601" w:rsidRDefault="000E76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E9B71" w14:textId="77777777" w:rsidR="000E7601" w:rsidRDefault="000E76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7502F" w14:textId="77777777" w:rsidR="001212D8" w:rsidRDefault="001212D8">
      <w:r>
        <w:separator/>
      </w:r>
    </w:p>
  </w:footnote>
  <w:footnote w:type="continuationSeparator" w:id="0">
    <w:p w14:paraId="41ABF044" w14:textId="77777777" w:rsidR="001212D8" w:rsidRDefault="00121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512B8" w14:textId="77777777" w:rsidR="000E7601" w:rsidRDefault="00121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170AA5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0DEC" w14:textId="77777777" w:rsidR="000E7601" w:rsidRDefault="000E760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4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0E7601" w14:paraId="0C7AE9EA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147BCB56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0E804B95" wp14:editId="6AE05AE8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6C346959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31BA63A2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568D11B2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ECBD51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127BC98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URC-FO-016</w:t>
          </w:r>
        </w:p>
      </w:tc>
    </w:tr>
    <w:tr w:rsidR="000E7601" w14:paraId="3FB13590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626C6F8D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7500613E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2A9F6C61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410D8B99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0E7601" w14:paraId="2BBB88E9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0C60AC02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73B38245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48997E16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4386F6EC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0E7601" w14:paraId="4D4536E8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54802FEE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54BB9CC5" w14:textId="77777777" w:rsidR="000E7601" w:rsidRDefault="000E76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3C7A0D34" w14:textId="77777777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3159635A" w14:textId="4EB7BCFD" w:rsidR="000E7601" w:rsidRDefault="003E42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B716AC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B716AC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7358397F" w14:textId="77777777" w:rsidR="000E7601" w:rsidRDefault="001212D8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1" w:name="_heading=h.gjdgxs" w:colFirst="0" w:colLast="0"/>
    <w:bookmarkEnd w:id="1"/>
    <w:r>
      <w:rPr>
        <w:color w:val="000000"/>
        <w:sz w:val="24"/>
        <w:szCs w:val="24"/>
      </w:rPr>
      <w:pict w14:anchorId="3C0C76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CBFE4" w14:textId="77777777" w:rsidR="000E7601" w:rsidRDefault="00121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940B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FD"/>
    <w:rsid w:val="000449F3"/>
    <w:rsid w:val="000E7601"/>
    <w:rsid w:val="001212D8"/>
    <w:rsid w:val="00210E94"/>
    <w:rsid w:val="002A4D4B"/>
    <w:rsid w:val="002F587E"/>
    <w:rsid w:val="002F68DF"/>
    <w:rsid w:val="00343D3C"/>
    <w:rsid w:val="003A33B7"/>
    <w:rsid w:val="003C5F2B"/>
    <w:rsid w:val="003E42B1"/>
    <w:rsid w:val="004167D4"/>
    <w:rsid w:val="00462981"/>
    <w:rsid w:val="00477E61"/>
    <w:rsid w:val="004F0018"/>
    <w:rsid w:val="00633594"/>
    <w:rsid w:val="00863EFD"/>
    <w:rsid w:val="009556BF"/>
    <w:rsid w:val="00A54BC1"/>
    <w:rsid w:val="00AB6E02"/>
    <w:rsid w:val="00B505C7"/>
    <w:rsid w:val="00B716AC"/>
    <w:rsid w:val="00E84360"/>
    <w:rsid w:val="00EA2529"/>
    <w:rsid w:val="00F30161"/>
    <w:rsid w:val="00F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371E9C"/>
  <w15:docId w15:val="{78C000E6-4479-49BB-BD8B-CB346AD5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16_Consent%20of%20the%20Technical%20Pan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206C92AB2C4B3993236CC25E40A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0D673-9EDD-4E00-8825-06880C47A86E}"/>
      </w:docPartPr>
      <w:docPartBody>
        <w:p w:rsidR="002A2B7D" w:rsidRDefault="00C7300A">
          <w:pPr>
            <w:pStyle w:val="40206C92AB2C4B3993236CC25E40A607"/>
          </w:pPr>
          <w:r>
            <w:rPr>
              <w:rStyle w:val="PlaceholderText"/>
              <w:rFonts w:ascii="Cambria" w:hAnsi="Cambria"/>
              <w:b/>
              <w:i/>
              <w:sz w:val="24"/>
            </w:rPr>
            <w:t>__________________________________________________________________________________________________________________________________________________________________________________________________________________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4B927F720D804A73B8DD6B19D881D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35A4-DD3E-4D89-98A1-B9C8E8DBBEA6}"/>
      </w:docPartPr>
      <w:docPartBody>
        <w:p w:rsidR="002A2B7D" w:rsidRDefault="00C7300A">
          <w:pPr>
            <w:pStyle w:val="4B927F720D804A73B8DD6B19D881DABC"/>
          </w:pPr>
          <w:r>
            <w:rPr>
              <w:rStyle w:val="PlaceholderText"/>
              <w:rFonts w:ascii="Cambria" w:hAnsi="Cambria"/>
              <w:i/>
              <w:sz w:val="24"/>
            </w:rPr>
            <w:t>___________</w:t>
          </w:r>
        </w:p>
      </w:docPartBody>
    </w:docPart>
    <w:docPart>
      <w:docPartPr>
        <w:name w:val="D8622F82C3664EE2B07B5D3A8253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356F-CF8A-46CA-92DC-6D1A76EDC878}"/>
      </w:docPartPr>
      <w:docPartBody>
        <w:p w:rsidR="002A2B7D" w:rsidRDefault="00C7300A">
          <w:pPr>
            <w:pStyle w:val="D8622F82C3664EE2B07B5D3A8253B352"/>
          </w:pPr>
          <w:r>
            <w:rPr>
              <w:rStyle w:val="PlaceholderText"/>
              <w:rFonts w:ascii="Cambria" w:hAnsi="Cambria"/>
              <w:i/>
              <w:sz w:val="24"/>
            </w:rPr>
            <w:t>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Times New Roman"/>
    <w:charset w:val="00"/>
    <w:family w:val="auto"/>
    <w:pitch w:val="default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7D"/>
    <w:rsid w:val="002A2B7D"/>
    <w:rsid w:val="00C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100DF5FB7B4DB89859AB4F44A0EE37">
    <w:name w:val="24100DF5FB7B4DB89859AB4F44A0EE37"/>
  </w:style>
  <w:style w:type="paragraph" w:customStyle="1" w:styleId="F3EF8841CC664908B1827BA3772E5DA7">
    <w:name w:val="F3EF8841CC664908B1827BA3772E5DA7"/>
  </w:style>
  <w:style w:type="paragraph" w:customStyle="1" w:styleId="2D6A36CA91C7431AA88C116D3850A452">
    <w:name w:val="2D6A36CA91C7431AA88C116D3850A452"/>
  </w:style>
  <w:style w:type="paragraph" w:customStyle="1" w:styleId="E15B61CB6AA843539D26F183FA4BD1A8">
    <w:name w:val="E15B61CB6AA843539D26F183FA4BD1A8"/>
  </w:style>
  <w:style w:type="paragraph" w:customStyle="1" w:styleId="40206C92AB2C4B3993236CC25E40A607">
    <w:name w:val="40206C92AB2C4B3993236CC25E40A607"/>
  </w:style>
  <w:style w:type="paragraph" w:customStyle="1" w:styleId="21A667BBE8354532B2A6BC6FBA73546A">
    <w:name w:val="21A667BBE8354532B2A6BC6FBA73546A"/>
  </w:style>
  <w:style w:type="paragraph" w:customStyle="1" w:styleId="4B927F720D804A73B8DD6B19D881DABC">
    <w:name w:val="4B927F720D804A73B8DD6B19D881DABC"/>
  </w:style>
  <w:style w:type="paragraph" w:customStyle="1" w:styleId="D8622F82C3664EE2B07B5D3A8253B352">
    <w:name w:val="D8622F82C3664EE2B07B5D3A8253B352"/>
  </w:style>
  <w:style w:type="paragraph" w:customStyle="1" w:styleId="05F877EB69ED42C08C59759709B4D830">
    <w:name w:val="05F877EB69ED42C08C59759709B4D830"/>
  </w:style>
  <w:style w:type="paragraph" w:customStyle="1" w:styleId="20E144409B874AC9A902349ACD8A9F39">
    <w:name w:val="20E144409B874AC9A902349ACD8A9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GHvJyqWH30aLBkYUVMwq824yw==">AMUW2mWfm+Xg5lcl/cJeFfKCApEMpOM8/gvk+lenSdc1BJ8m4DCbM/bWwD8FaJOYdc+6Ws0ZLLJ7ZJjaB0Iuq2ITHejsMYN9SiBSK6pWqH3+xI/VwabqrMm4+C9gJe9r797OsOUKODJk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URC-FO-016_Consent of the Technical Panel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mika</cp:lastModifiedBy>
  <cp:revision>2</cp:revision>
  <dcterms:created xsi:type="dcterms:W3CDTF">2024-04-11T15:47:00Z</dcterms:created>
  <dcterms:modified xsi:type="dcterms:W3CDTF">2024-05-01T08:27:00Z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