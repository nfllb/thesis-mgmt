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C1091" w14:textId="77777777" w:rsidR="006E6094" w:rsidRDefault="00AE4A72" w:rsidP="000B0186">
      <w:pPr>
        <w:spacing w:after="0" w:line="360" w:lineRule="auto"/>
        <w:jc w:val="center"/>
        <w:rPr>
          <w:rFonts w:ascii="Cambria" w:hAnsi="Cambria"/>
          <w:b/>
        </w:rPr>
      </w:pPr>
      <w:r w:rsidRPr="00513A7A">
        <w:rPr>
          <w:rFonts w:ascii="Cambria" w:hAnsi="Cambria"/>
          <w:b/>
        </w:rPr>
        <w:t>THESIS</w:t>
      </w:r>
      <w:r w:rsidR="00CC5D2F">
        <w:rPr>
          <w:rFonts w:ascii="Cambria" w:hAnsi="Cambria"/>
          <w:b/>
        </w:rPr>
        <w:t xml:space="preserve"> 2</w:t>
      </w:r>
      <w:r w:rsidRPr="00513A7A">
        <w:rPr>
          <w:rFonts w:ascii="Cambria" w:hAnsi="Cambria"/>
          <w:b/>
        </w:rPr>
        <w:t xml:space="preserve"> </w:t>
      </w:r>
      <w:r w:rsidR="00041B5F">
        <w:rPr>
          <w:rFonts w:ascii="Cambria" w:hAnsi="Cambria"/>
          <w:b/>
        </w:rPr>
        <w:t xml:space="preserve">/ CAPSTONE 2 </w:t>
      </w:r>
      <w:r w:rsidRPr="00513A7A">
        <w:rPr>
          <w:rFonts w:ascii="Cambria" w:hAnsi="Cambria"/>
          <w:b/>
        </w:rPr>
        <w:t>CHECKLIST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0"/>
        <w:gridCol w:w="7835"/>
      </w:tblGrid>
      <w:tr w:rsidR="000B0186" w14:paraId="60CDDFCC" w14:textId="77777777" w:rsidTr="00041B5F">
        <w:tc>
          <w:tcPr>
            <w:tcW w:w="1435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5A44AF8" w14:textId="77777777" w:rsidR="000B0186" w:rsidRPr="00856E9B" w:rsidRDefault="000B0186" w:rsidP="000B018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56E9B">
              <w:rPr>
                <w:rFonts w:ascii="Cambria" w:hAnsi="Cambria"/>
                <w:b/>
                <w:sz w:val="24"/>
                <w:szCs w:val="24"/>
              </w:rPr>
              <w:t>Title</w:t>
            </w:r>
          </w:p>
        </w:tc>
        <w:tc>
          <w:tcPr>
            <w:tcW w:w="79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ADCB9B9" w14:textId="3E34A1FE" w:rsidR="000B0186" w:rsidRPr="00856E9B" w:rsidRDefault="006C1B59" w:rsidP="006C1B59">
            <w:pPr>
              <w:tabs>
                <w:tab w:val="left" w:pos="6855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${Title}</w:t>
            </w:r>
            <w:r w:rsidR="00041B5F">
              <w:rPr>
                <w:rFonts w:ascii="Cambria" w:hAnsi="Cambria"/>
                <w:sz w:val="24"/>
                <w:szCs w:val="24"/>
              </w:rPr>
              <w:tab/>
            </w:r>
          </w:p>
        </w:tc>
      </w:tr>
      <w:tr w:rsidR="000B0186" w14:paraId="05DED41E" w14:textId="77777777" w:rsidTr="00041B5F">
        <w:tc>
          <w:tcPr>
            <w:tcW w:w="1435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50F7D09" w14:textId="77777777" w:rsidR="000B0186" w:rsidRPr="00856E9B" w:rsidRDefault="000B0186" w:rsidP="000B018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56E9B">
              <w:rPr>
                <w:rFonts w:ascii="Cambria" w:hAnsi="Cambria"/>
                <w:b/>
                <w:sz w:val="24"/>
                <w:szCs w:val="24"/>
              </w:rPr>
              <w:t>Proponents</w:t>
            </w:r>
          </w:p>
        </w:tc>
        <w:tc>
          <w:tcPr>
            <w:tcW w:w="79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E3C99A3" w14:textId="5F029668" w:rsidR="000B0186" w:rsidRPr="00856E9B" w:rsidRDefault="006C1B59" w:rsidP="00856E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${Students}</w:t>
            </w:r>
          </w:p>
        </w:tc>
      </w:tr>
      <w:tr w:rsidR="000B0186" w14:paraId="39634262" w14:textId="77777777" w:rsidTr="00041B5F">
        <w:tc>
          <w:tcPr>
            <w:tcW w:w="1435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07C2477" w14:textId="77777777" w:rsidR="000B0186" w:rsidRPr="00856E9B" w:rsidRDefault="000B0186" w:rsidP="000B018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56E9B">
              <w:rPr>
                <w:rFonts w:ascii="Cambria" w:hAnsi="Cambria"/>
                <w:b/>
                <w:sz w:val="24"/>
                <w:szCs w:val="24"/>
              </w:rPr>
              <w:t>Adviser</w:t>
            </w:r>
          </w:p>
        </w:tc>
        <w:tc>
          <w:tcPr>
            <w:tcW w:w="79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58FD175" w14:textId="76279521" w:rsidR="000B0186" w:rsidRPr="00856E9B" w:rsidRDefault="006C1B59" w:rsidP="00856E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${Adviser}</w:t>
            </w:r>
          </w:p>
        </w:tc>
      </w:tr>
      <w:tr w:rsidR="000B0186" w14:paraId="5610553D" w14:textId="77777777" w:rsidTr="00041B5F">
        <w:tc>
          <w:tcPr>
            <w:tcW w:w="1435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FF66B04" w14:textId="77777777" w:rsidR="000B0186" w:rsidRPr="00856E9B" w:rsidRDefault="000B0186" w:rsidP="000B018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56E9B">
              <w:rPr>
                <w:rFonts w:ascii="Cambria" w:hAnsi="Cambria"/>
                <w:b/>
                <w:sz w:val="24"/>
                <w:szCs w:val="24"/>
              </w:rPr>
              <w:t>Instructor</w:t>
            </w:r>
          </w:p>
        </w:tc>
        <w:tc>
          <w:tcPr>
            <w:tcW w:w="79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B7441E3" w14:textId="7CD0D5F5" w:rsidR="000B0186" w:rsidRPr="00856E9B" w:rsidRDefault="006C1B59" w:rsidP="0038765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${Instructor}</w:t>
            </w:r>
          </w:p>
        </w:tc>
      </w:tr>
      <w:tr w:rsidR="000B0186" w14:paraId="22AF6D1F" w14:textId="77777777" w:rsidTr="00041B5F">
        <w:tc>
          <w:tcPr>
            <w:tcW w:w="1435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BA2F2B4" w14:textId="77777777" w:rsidR="000B0186" w:rsidRPr="00856E9B" w:rsidRDefault="000B0186" w:rsidP="000B018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56E9B">
              <w:rPr>
                <w:rFonts w:ascii="Cambria" w:hAnsi="Cambria"/>
                <w:b/>
                <w:sz w:val="24"/>
                <w:szCs w:val="24"/>
              </w:rPr>
              <w:t>Panelists</w:t>
            </w:r>
          </w:p>
        </w:tc>
        <w:tc>
          <w:tcPr>
            <w:tcW w:w="79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545D2A9" w14:textId="0F354725" w:rsidR="000B0186" w:rsidRPr="00856E9B" w:rsidRDefault="006C1B59" w:rsidP="00856E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${Panelists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0B0186" w14:paraId="71F72465" w14:textId="77777777" w:rsidTr="00041B5F">
        <w:tc>
          <w:tcPr>
            <w:tcW w:w="1435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EF9FBEE" w14:textId="77777777" w:rsidR="000B0186" w:rsidRPr="00856E9B" w:rsidRDefault="000B0186" w:rsidP="000B018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56E9B">
              <w:rPr>
                <w:rFonts w:ascii="Cambria" w:hAnsi="Cambria"/>
                <w:b/>
                <w:sz w:val="24"/>
                <w:szCs w:val="24"/>
              </w:rPr>
              <w:t>Course</w:t>
            </w:r>
          </w:p>
        </w:tc>
        <w:tc>
          <w:tcPr>
            <w:tcW w:w="7920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7429FBF" w14:textId="0C7233C9" w:rsidR="000B0186" w:rsidRPr="00856E9B" w:rsidRDefault="006C1B59" w:rsidP="00856E9B">
            <w:pPr>
              <w:rPr>
                <w:rFonts w:ascii="Cambria" w:hAnsi="Cambria"/>
                <w:sz w:val="24"/>
                <w:szCs w:val="24"/>
              </w:rPr>
            </w:pPr>
            <w:sdt>
              <w:sdtPr>
                <w:rPr>
                  <w:rFonts w:ascii="Cambria" w:hAnsi="Cambria"/>
                  <w:sz w:val="24"/>
                  <w:szCs w:val="24"/>
                </w:rPr>
                <w:id w:val="-1674096048"/>
                <w:placeholder>
                  <w:docPart w:val="9CC05749DD864E5AAC976D6608A54409"/>
                </w:placeholder>
                <w:text w:multiLine="1"/>
              </w:sdtPr>
              <w:sdtContent>
                <w:r w:rsidRPr="00584075">
                  <w:rPr>
                    <w:rFonts w:ascii="Cambria" w:hAnsi="Cambria"/>
                    <w:sz w:val="24"/>
                    <w:szCs w:val="24"/>
                  </w:rPr>
                  <w:t>Bachelor of Science in ${Course}</w:t>
                </w:r>
              </w:sdtContent>
            </w:sdt>
          </w:p>
        </w:tc>
      </w:tr>
    </w:tbl>
    <w:p w14:paraId="313C37DE" w14:textId="77777777" w:rsidR="000B0186" w:rsidRPr="00513A7A" w:rsidRDefault="000B0186" w:rsidP="000B0186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793"/>
        <w:gridCol w:w="5219"/>
        <w:gridCol w:w="2894"/>
      </w:tblGrid>
      <w:tr w:rsidR="00513A7A" w:rsidRPr="000B0441" w14:paraId="28D20C85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E381F2E" w14:textId="77777777" w:rsidR="00AE4A72" w:rsidRPr="000B0441" w:rsidRDefault="00AE4A72" w:rsidP="00AE4A7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A111840" w14:textId="77777777" w:rsidR="00AE4A72" w:rsidRPr="000B0441" w:rsidRDefault="00AE4A72" w:rsidP="00AE4A7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B0441">
              <w:rPr>
                <w:rFonts w:ascii="Cambria" w:hAnsi="Cambria"/>
                <w:b/>
                <w:sz w:val="24"/>
                <w:szCs w:val="24"/>
              </w:rPr>
              <w:t>STEP</w:t>
            </w: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CDC48DB" w14:textId="77777777" w:rsidR="00AE4A72" w:rsidRPr="000B0441" w:rsidRDefault="00AE4A72" w:rsidP="00AE4A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0B0441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9E3F245" w14:textId="77777777" w:rsidR="00AE4A72" w:rsidRPr="000B0441" w:rsidRDefault="00AE4A72" w:rsidP="00AE4A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0B0441">
              <w:rPr>
                <w:rFonts w:ascii="Cambria" w:hAnsi="Cambria"/>
                <w:b/>
                <w:sz w:val="24"/>
                <w:szCs w:val="24"/>
              </w:rPr>
              <w:t>PERSON(S)</w:t>
            </w:r>
          </w:p>
        </w:tc>
      </w:tr>
      <w:tr w:rsidR="00513A7A" w:rsidRPr="000B0441" w14:paraId="589F0FC0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D3720C9" w14:textId="77777777" w:rsidR="00AE4A72" w:rsidRPr="000B0441" w:rsidRDefault="000E2343" w:rsidP="00AE4A7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6F18A05" w14:textId="77777777" w:rsidR="00AE4A72" w:rsidRPr="000B0441" w:rsidRDefault="00AE4A72" w:rsidP="00AE4A7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B48DB33" w14:textId="77777777" w:rsidR="00AE4A72" w:rsidRPr="000B0441" w:rsidRDefault="00A04FEA" w:rsidP="00AE4A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Writing the Chapter 3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50E1743" w14:textId="77777777" w:rsidR="00846F39" w:rsidRPr="000B0441" w:rsidRDefault="00A04FEA" w:rsidP="00AE4A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0E2343" w:rsidRPr="000B0441" w14:paraId="5B4C720A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92C0B3E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9B84933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DDD1727" w14:textId="77777777" w:rsidR="000E2343" w:rsidRPr="000B0441" w:rsidRDefault="00A04FEA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Checking the Chapter 3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5CDDCAD" w14:textId="77777777" w:rsidR="000E2343" w:rsidRDefault="00A04FEA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Adviser</w:t>
            </w:r>
          </w:p>
          <w:p w14:paraId="7597CAD0" w14:textId="77777777" w:rsidR="00846F39" w:rsidRPr="000B0441" w:rsidRDefault="00A04FEA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Instructor</w:t>
            </w:r>
          </w:p>
        </w:tc>
      </w:tr>
      <w:tr w:rsidR="00A04FEA" w:rsidRPr="000B0441" w14:paraId="1D634772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EBFD9CE" w14:textId="77777777" w:rsidR="00A04FEA" w:rsidRPr="000B0441" w:rsidRDefault="00A04FEA" w:rsidP="00A04FE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1136417" w14:textId="77777777" w:rsidR="00A04FEA" w:rsidRPr="000B0441" w:rsidRDefault="00A04FEA" w:rsidP="00A04FE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FF39F4C" w14:textId="77777777" w:rsidR="00A04FEA" w:rsidRPr="000B0441" w:rsidRDefault="00A04FEA" w:rsidP="00A04FE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Writing the Chapter 4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032F163" w14:textId="77777777" w:rsidR="00846F39" w:rsidRPr="000B0441" w:rsidRDefault="00A04FEA" w:rsidP="00A04FE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A04FEA" w:rsidRPr="000B0441" w14:paraId="3073EE4C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4B8AA26" w14:textId="77777777" w:rsidR="00A04FEA" w:rsidRPr="000B0441" w:rsidRDefault="00A04FEA" w:rsidP="00A04FE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B641D17" w14:textId="77777777" w:rsidR="00A04FEA" w:rsidRPr="000B0441" w:rsidRDefault="00A04FEA" w:rsidP="00A04FE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ABCD86C" w14:textId="77777777" w:rsidR="00A04FEA" w:rsidRPr="000B0441" w:rsidRDefault="00A04FEA" w:rsidP="00A04FE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Checking the Chapter 4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9C74B47" w14:textId="77777777" w:rsidR="00A04FEA" w:rsidRDefault="00A04FEA" w:rsidP="00A04FE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Adviser</w:t>
            </w:r>
          </w:p>
          <w:p w14:paraId="3D9FA46E" w14:textId="77777777" w:rsidR="00A04FEA" w:rsidRPr="000B0441" w:rsidRDefault="00A04FEA" w:rsidP="00A04FE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Instructor</w:t>
            </w:r>
          </w:p>
        </w:tc>
      </w:tr>
      <w:tr w:rsidR="000E2343" w:rsidRPr="000B0441" w14:paraId="46ABA240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A89A762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DE74945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CF2C0C5" w14:textId="77777777" w:rsidR="000E2343" w:rsidRPr="000B0441" w:rsidRDefault="00600AD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Prepare files for initial plagiarism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7DA2434" w14:textId="77777777" w:rsidR="000E2343" w:rsidRPr="000B0441" w:rsidRDefault="00600AD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0E2343" w:rsidRPr="000B0441" w14:paraId="7E2964D0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17C5667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A0B8F7F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88CF26D" w14:textId="77777777" w:rsidR="000E2343" w:rsidRDefault="00600AD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Run initial plagiarism check</w:t>
            </w:r>
          </w:p>
          <w:p w14:paraId="223CF9AB" w14:textId="77777777" w:rsidR="00600AD6" w:rsidRPr="000B0441" w:rsidRDefault="00600AD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Provide result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842E632" w14:textId="77777777" w:rsidR="000E2343" w:rsidRDefault="00600AD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5985D42B" w14:textId="77777777" w:rsidR="00600AD6" w:rsidRPr="000B0441" w:rsidRDefault="00600AD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(Coordinator)</w:t>
            </w:r>
          </w:p>
        </w:tc>
      </w:tr>
      <w:tr w:rsidR="000E2343" w:rsidRPr="000B0441" w14:paraId="6CB2E213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50D6EAF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F5BF170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54A2290" w14:textId="77777777" w:rsidR="000E2343" w:rsidRPr="000B0441" w:rsidRDefault="00600AD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Endorsement for plagiarism certificate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81CD617" w14:textId="77777777" w:rsidR="000E2343" w:rsidRDefault="00600AD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154DF9CA" w14:textId="77777777" w:rsidR="003D3FDF" w:rsidRDefault="003D3FDF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6B746E28" w14:textId="77777777" w:rsidR="00600AD6" w:rsidRPr="000B0441" w:rsidRDefault="00600AD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0E2343" w:rsidRPr="000B0441" w14:paraId="23A1825E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597E253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ED24186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328946F" w14:textId="77777777" w:rsidR="000E2343" w:rsidRPr="000B0441" w:rsidRDefault="00600AD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 endorsement to URC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6D34F98" w14:textId="77777777" w:rsidR="000E2343" w:rsidRPr="000B0441" w:rsidRDefault="00600AD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0E2343" w:rsidRPr="000B0441" w14:paraId="12222698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6130547" w14:textId="77777777" w:rsidR="000E2343" w:rsidRPr="000B0441" w:rsidRDefault="000E2343" w:rsidP="000E234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2BE1FF4" w14:textId="77777777" w:rsidR="000E2343" w:rsidRPr="000B0441" w:rsidRDefault="000E2343" w:rsidP="000E234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2DC9F17" w14:textId="77777777" w:rsidR="000E2343" w:rsidRPr="000B0441" w:rsidRDefault="00600AD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Issue Plagiarism Certificate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4D03230" w14:textId="77777777" w:rsidR="000E2343" w:rsidRPr="000B0441" w:rsidRDefault="00600AD6" w:rsidP="000E234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URC</w:t>
            </w:r>
          </w:p>
        </w:tc>
      </w:tr>
      <w:tr w:rsidR="00600AD6" w:rsidRPr="000B0441" w14:paraId="6FAF104D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32F4FD0" w14:textId="77777777" w:rsidR="00600AD6" w:rsidRPr="000B0441" w:rsidRDefault="00600AD6" w:rsidP="00600A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915BA0E" w14:textId="77777777" w:rsidR="00600AD6" w:rsidRPr="000B0441" w:rsidRDefault="00600AD6" w:rsidP="00600A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18F563F" w14:textId="77777777" w:rsidR="00600AD6" w:rsidRPr="000B0441" w:rsidRDefault="00730045" w:rsidP="00600A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Prepare </w:t>
            </w:r>
            <w:r w:rsidR="00600AD6" w:rsidRPr="000B0441">
              <w:rPr>
                <w:rFonts w:ascii="Cambria" w:hAnsi="Cambria"/>
                <w:sz w:val="24"/>
                <w:szCs w:val="24"/>
              </w:rPr>
              <w:t>Form 15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2EC7A58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Adviser</w:t>
            </w:r>
          </w:p>
          <w:p w14:paraId="151E3213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4273CDE8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(Coordinator)</w:t>
            </w:r>
          </w:p>
        </w:tc>
      </w:tr>
      <w:tr w:rsidR="00600AD6" w:rsidRPr="000B0441" w14:paraId="3479682A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A113DB4" w14:textId="77777777" w:rsidR="00600AD6" w:rsidRPr="000B0441" w:rsidRDefault="00600AD6" w:rsidP="00600A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278F33C" w14:textId="77777777" w:rsidR="00600AD6" w:rsidRPr="000B0441" w:rsidRDefault="00600AD6" w:rsidP="00600A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51844A0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Print Form 13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F0D8378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600AD6" w:rsidRPr="000B0441" w14:paraId="6113F619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09DD75E" w14:textId="77777777" w:rsidR="00600AD6" w:rsidRPr="000B0441" w:rsidRDefault="00600AD6" w:rsidP="00600A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25C0F42" w14:textId="77777777" w:rsidR="00600AD6" w:rsidRPr="000B0441" w:rsidRDefault="00600AD6" w:rsidP="00600A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0C23637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Print evaluation copies (3 copies)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5A68A4A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600AD6" w:rsidRPr="000B0441" w14:paraId="7325714E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5D50648" w14:textId="77777777" w:rsidR="00600AD6" w:rsidRPr="000B0441" w:rsidRDefault="00600AD6" w:rsidP="00600A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85ED2E4" w14:textId="77777777" w:rsidR="00600AD6" w:rsidRPr="000B0441" w:rsidRDefault="00600AD6" w:rsidP="00600A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8CD73C2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Distribution of Form 13 and evaluation copies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CDEA7C7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Coordinator</w:t>
            </w:r>
          </w:p>
          <w:p w14:paraId="24D75004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Panelists</w:t>
            </w:r>
          </w:p>
        </w:tc>
      </w:tr>
      <w:tr w:rsidR="00600AD6" w:rsidRPr="000B0441" w14:paraId="607EC60F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E78C4F4" w14:textId="77777777" w:rsidR="00600AD6" w:rsidRPr="000B0441" w:rsidRDefault="00600AD6" w:rsidP="00600A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A28BC26" w14:textId="77777777" w:rsidR="00600AD6" w:rsidRPr="000B0441" w:rsidRDefault="00600AD6" w:rsidP="00600A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7C6F339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Retrieval of Form 13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66D7718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600AD6" w:rsidRPr="000B0441" w14:paraId="64B79F51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A810E7A" w14:textId="77777777" w:rsidR="00600AD6" w:rsidRPr="000B0441" w:rsidRDefault="00600AD6" w:rsidP="00600A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4156724" w14:textId="77777777" w:rsidR="00600AD6" w:rsidRPr="000B0441" w:rsidRDefault="00600AD6" w:rsidP="00600A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4229DA2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Payment of defense fees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F060341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600AD6" w:rsidRPr="000B0441" w14:paraId="7A61DC95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367C3EF" w14:textId="77777777" w:rsidR="00600AD6" w:rsidRPr="000B0441" w:rsidRDefault="00600AD6" w:rsidP="00600A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ED49C09" w14:textId="77777777" w:rsidR="00600AD6" w:rsidRPr="000B0441" w:rsidRDefault="00600AD6" w:rsidP="00600A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D72FAFB" w14:textId="77777777" w:rsidR="00600AD6" w:rsidRPr="000B0441" w:rsidRDefault="00730045" w:rsidP="00600A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Prepare </w:t>
            </w:r>
            <w:r w:rsidR="00600AD6" w:rsidRPr="000B0441">
              <w:rPr>
                <w:rFonts w:ascii="Cambria" w:hAnsi="Cambria"/>
                <w:sz w:val="24"/>
                <w:szCs w:val="24"/>
              </w:rPr>
              <w:t>Form 16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F1356CF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Adviser</w:t>
            </w:r>
          </w:p>
          <w:p w14:paraId="53F62521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24FB4C6A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Panelists</w:t>
            </w:r>
          </w:p>
          <w:p w14:paraId="57AF47C9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600AD6" w:rsidRPr="000B0441" w14:paraId="450E16CD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75835EB" w14:textId="77777777" w:rsidR="00600AD6" w:rsidRPr="000B0441" w:rsidRDefault="00600AD6" w:rsidP="00600A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E194087" w14:textId="77777777" w:rsidR="00600AD6" w:rsidRPr="000B0441" w:rsidRDefault="00600AD6" w:rsidP="00600A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9CD51D0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Print Form 18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4C85913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600AD6" w:rsidRPr="000B0441" w14:paraId="0F4F3443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88D9BB3" w14:textId="77777777" w:rsidR="00600AD6" w:rsidRPr="000B0441" w:rsidRDefault="00600AD6" w:rsidP="00600A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lastRenderedPageBreak/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B9B0B13" w14:textId="77777777" w:rsidR="00600AD6" w:rsidRPr="000B0441" w:rsidRDefault="00600AD6" w:rsidP="00600A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604CB12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Proposal defense</w:t>
            </w:r>
          </w:p>
          <w:p w14:paraId="00EF2C10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Presentation</w:t>
            </w:r>
          </w:p>
          <w:p w14:paraId="727A0FF7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Noting of recommendations</w:t>
            </w:r>
          </w:p>
          <w:p w14:paraId="4FC372BD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Filling of Form 18</w:t>
            </w:r>
          </w:p>
          <w:p w14:paraId="1815935B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Retrieval of Form 18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EC2C39B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60D6D7F7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2D280396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Adviser</w:t>
            </w:r>
          </w:p>
          <w:p w14:paraId="731E57B2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Panelists</w:t>
            </w:r>
          </w:p>
          <w:p w14:paraId="6E174F6E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</w:tc>
      </w:tr>
      <w:tr w:rsidR="00600AD6" w:rsidRPr="000B0441" w14:paraId="0102E27E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C94A735" w14:textId="77777777" w:rsidR="00600AD6" w:rsidRPr="000B0441" w:rsidRDefault="00600AD6" w:rsidP="00600A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DDF974A" w14:textId="77777777" w:rsidR="00600AD6" w:rsidRPr="000B0441" w:rsidRDefault="00600AD6" w:rsidP="00600A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5BBAF40" w14:textId="77777777" w:rsidR="00600AD6" w:rsidRPr="000B0441" w:rsidRDefault="00730045" w:rsidP="00600A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Accomplish </w:t>
            </w:r>
            <w:r w:rsidR="00600AD6" w:rsidRPr="000B0441">
              <w:rPr>
                <w:rFonts w:ascii="Cambria" w:hAnsi="Cambria"/>
                <w:sz w:val="24"/>
                <w:szCs w:val="24"/>
              </w:rPr>
              <w:t>Minutes of defense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C3EFB06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0730E7AE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Panelists</w:t>
            </w:r>
          </w:p>
          <w:p w14:paraId="7A34B129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Adviser</w:t>
            </w:r>
          </w:p>
          <w:p w14:paraId="527D5F84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2EC61AE7" w14:textId="77777777" w:rsidR="00600AD6" w:rsidRPr="000B0441" w:rsidRDefault="00600AD6" w:rsidP="00600AD6">
            <w:pPr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D55679" w:rsidRPr="000B0441" w14:paraId="0DEAC4F5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6B7B5B1" w14:textId="77777777" w:rsidR="00D55679" w:rsidRPr="000B0441" w:rsidRDefault="00D55679" w:rsidP="00D5567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0C230CD" w14:textId="77777777" w:rsidR="00D55679" w:rsidRPr="000B0441" w:rsidRDefault="00D55679" w:rsidP="00D556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4D70430" w14:textId="77777777" w:rsidR="00D55679" w:rsidRPr="000B0441" w:rsidRDefault="00D55679" w:rsidP="00D5567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Prepare files for final plagiarism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7C86580" w14:textId="77777777" w:rsidR="00D55679" w:rsidRPr="000B0441" w:rsidRDefault="00D55679" w:rsidP="00D5567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D55679" w:rsidRPr="000B0441" w14:paraId="6EE51BDF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2929C3C" w14:textId="77777777" w:rsidR="00D55679" w:rsidRPr="000B0441" w:rsidRDefault="00D55679" w:rsidP="00D5567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D806A3C" w14:textId="77777777" w:rsidR="00D55679" w:rsidRPr="000B0441" w:rsidRDefault="00D55679" w:rsidP="00D556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27861BB" w14:textId="77777777" w:rsidR="00D55679" w:rsidRDefault="00D55679" w:rsidP="00D5567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Run final plagiarism check</w:t>
            </w:r>
          </w:p>
          <w:p w14:paraId="6F4A1CEB" w14:textId="77777777" w:rsidR="00D55679" w:rsidRPr="000B0441" w:rsidRDefault="00D55679" w:rsidP="00D5567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Provide result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9446959" w14:textId="77777777" w:rsidR="00D55679" w:rsidRDefault="00D55679" w:rsidP="00D5567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208A261E" w14:textId="77777777" w:rsidR="00D55679" w:rsidRPr="000B0441" w:rsidRDefault="00D55679" w:rsidP="00D5567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(Coordinator)</w:t>
            </w:r>
          </w:p>
        </w:tc>
      </w:tr>
      <w:tr w:rsidR="00D55679" w:rsidRPr="000B0441" w14:paraId="7FFF48B9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66B2515" w14:textId="77777777" w:rsidR="00D55679" w:rsidRPr="000B0441" w:rsidRDefault="00D55679" w:rsidP="00D5567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77A8633" w14:textId="77777777" w:rsidR="00D55679" w:rsidRPr="000B0441" w:rsidRDefault="00D55679" w:rsidP="00D556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27B17C2" w14:textId="77777777" w:rsidR="00D55679" w:rsidRPr="000B0441" w:rsidRDefault="00D55679" w:rsidP="00D5567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Endorsement for plagiarism clearance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74B6762" w14:textId="77777777" w:rsidR="00D55679" w:rsidRDefault="00D55679" w:rsidP="00D5567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22CA08D3" w14:textId="77777777" w:rsidR="003D3FDF" w:rsidRDefault="003D3FDF" w:rsidP="00D5567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3BC1419F" w14:textId="77777777" w:rsidR="00D55679" w:rsidRPr="000B0441" w:rsidRDefault="00D55679" w:rsidP="00D5567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D55679" w:rsidRPr="000B0441" w14:paraId="05BF4F03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F95EAD9" w14:textId="77777777" w:rsidR="00D55679" w:rsidRPr="000B0441" w:rsidRDefault="00D55679" w:rsidP="00D5567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55F7A99" w14:textId="77777777" w:rsidR="00D55679" w:rsidRPr="000B0441" w:rsidRDefault="00D55679" w:rsidP="00D556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AEF0B7C" w14:textId="77777777" w:rsidR="00D55679" w:rsidRPr="000B0441" w:rsidRDefault="00D55679" w:rsidP="00D5567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 endorsement to URC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F986DF6" w14:textId="77777777" w:rsidR="00D55679" w:rsidRPr="000B0441" w:rsidRDefault="00D55679" w:rsidP="00D5567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4B6BD1" w:rsidRPr="000B0441" w14:paraId="2101F392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746D4FF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366093D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C7D3164" w14:textId="77777777" w:rsidR="004B6BD1" w:rsidRPr="000B044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Issue Plagiarism Clearance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9DCA70F" w14:textId="77777777" w:rsidR="004B6BD1" w:rsidRPr="000B044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URC</w:t>
            </w:r>
          </w:p>
        </w:tc>
      </w:tr>
      <w:tr w:rsidR="004B6BD1" w:rsidRPr="000B0441" w14:paraId="6DC19E36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2E9EB19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2ED0DBA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B3464C6" w14:textId="77777777" w:rsidR="004B6BD1" w:rsidRDefault="00730045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</w:t>
            </w:r>
            <w:r w:rsidR="004B6BD1">
              <w:rPr>
                <w:rFonts w:ascii="Cambria" w:hAnsi="Cambria"/>
                <w:sz w:val="24"/>
                <w:szCs w:val="24"/>
              </w:rPr>
              <w:t xml:space="preserve"> editor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40ACF5B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4B6BD1" w:rsidRPr="000B0441" w14:paraId="737FA76B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7DF7AC0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374D86B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49F2AFC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Endorsement for editing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940BC2B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4B6BD1" w:rsidRPr="000B0441" w14:paraId="29BE48D2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3469FFF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774B14F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2C2FBF7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 file for editing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D492285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4B6BD1" w:rsidRPr="000B0441" w14:paraId="35C09F50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3FC678D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51D35BD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CA338E6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Editing of file</w:t>
            </w:r>
          </w:p>
          <w:p w14:paraId="2CCAB3F6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 result</w:t>
            </w:r>
          </w:p>
          <w:p w14:paraId="7766A720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 certification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82670C2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Editor</w:t>
            </w:r>
          </w:p>
        </w:tc>
      </w:tr>
      <w:tr w:rsidR="004B6BD1" w:rsidRPr="000B0441" w14:paraId="33809C40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9AC9BED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DE6A119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3BF194C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 certification to URC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53A2A96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4B6BD1" w:rsidRPr="000B0441" w14:paraId="1422334F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7F72255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EED03FA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5BE5348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Issue Editing Clearance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18DB33E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URC</w:t>
            </w:r>
          </w:p>
        </w:tc>
      </w:tr>
      <w:tr w:rsidR="004B6BD1" w:rsidRPr="000B0441" w14:paraId="17AA8414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F1712BF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3371A4E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3F8F1FC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Reformat manuscript to single spacing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0682D9B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4B6BD1" w:rsidRPr="000B0441" w14:paraId="4E5AE28E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399B4E8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ABDE041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150EB64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 final report to UREB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86323A2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4B6BD1" w:rsidRPr="000B0441" w14:paraId="2B15854E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FB24039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4568DFE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7922775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Issue Ethics Clearance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D0099B5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UREB</w:t>
            </w:r>
          </w:p>
        </w:tc>
      </w:tr>
      <w:tr w:rsidR="004B6BD1" w:rsidRPr="000B0441" w14:paraId="7F00B223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3A7BEED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5546FC7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350EB81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Prepare Declaration of Originality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2676EE9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75169936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Adviser</w:t>
            </w:r>
          </w:p>
        </w:tc>
      </w:tr>
      <w:tr w:rsidR="004B6BD1" w:rsidRPr="000B0441" w14:paraId="5D8CB8B7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8BEDCED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D2E65D0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8049DBF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Notarization of Declaration of Originality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424A9A4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Attorney</w:t>
            </w:r>
          </w:p>
        </w:tc>
      </w:tr>
      <w:tr w:rsidR="004B6BD1" w:rsidRPr="000B0441" w14:paraId="1DAD02F4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A9730E6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53BE164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5427A4B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Checking of final manuscript</w:t>
            </w:r>
            <w:r w:rsidR="00D025E2">
              <w:rPr>
                <w:rFonts w:ascii="Cambria" w:hAnsi="Cambria"/>
                <w:sz w:val="24"/>
                <w:szCs w:val="24"/>
              </w:rPr>
              <w:t xml:space="preserve"> in single space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25A553A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6E8484EF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Adviser</w:t>
            </w:r>
          </w:p>
          <w:p w14:paraId="6CECB01E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4F2D734C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4B6BD1" w:rsidRPr="000B0441" w14:paraId="76FA4D56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157040A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242AC5A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2DAE5CA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Printing of final manuscript sample copy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2AE6235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4B6BD1" w:rsidRPr="000B0441" w14:paraId="2E9947F4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B75E463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lastRenderedPageBreak/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4C79C61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8C71D2A" w14:textId="77777777" w:rsidR="004B6BD1" w:rsidRDefault="00E56B1C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Verification</w:t>
            </w:r>
            <w:r w:rsidR="004B6BD1">
              <w:rPr>
                <w:rFonts w:ascii="Cambria" w:hAnsi="Cambria"/>
                <w:sz w:val="24"/>
                <w:szCs w:val="24"/>
              </w:rPr>
              <w:t xml:space="preserve"> of sample copy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9B6ABB2" w14:textId="77777777" w:rsidR="00CD35BD" w:rsidRDefault="00CD35BD" w:rsidP="00CD35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6FE5CAE4" w14:textId="77777777" w:rsidR="00CD35BD" w:rsidRDefault="00CD35BD" w:rsidP="00CD35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Adviser</w:t>
            </w:r>
          </w:p>
          <w:p w14:paraId="5DA57726" w14:textId="77777777" w:rsidR="00CD35BD" w:rsidRDefault="00CD35BD" w:rsidP="00CD35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2FD8E36B" w14:textId="77777777" w:rsidR="00CD35BD" w:rsidRDefault="00CD35BD" w:rsidP="00CD35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4B6BD1" w:rsidRPr="000B0441" w14:paraId="005AAB9E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96A2B70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91152B0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89DEC19" w14:textId="77777777" w:rsidR="004B6BD1" w:rsidRDefault="00CD35BD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Signing of Approval Sheet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D7763D5" w14:textId="77777777" w:rsidR="00CD35BD" w:rsidRDefault="00CD35BD" w:rsidP="00CD35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Panelists</w:t>
            </w:r>
          </w:p>
          <w:p w14:paraId="483DB9D2" w14:textId="77777777" w:rsidR="00CD35BD" w:rsidRDefault="00CD35BD" w:rsidP="00CD35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Adviser</w:t>
            </w:r>
          </w:p>
          <w:p w14:paraId="030E8628" w14:textId="77777777" w:rsidR="00CD35BD" w:rsidRDefault="00CD35BD" w:rsidP="00CD35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5F3D7057" w14:textId="77777777" w:rsidR="004B6BD1" w:rsidRDefault="00CD35BD" w:rsidP="00CD35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  <w:p w14:paraId="530BA235" w14:textId="77777777" w:rsidR="00544078" w:rsidRDefault="00544078" w:rsidP="00CD35B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Dean</w:t>
            </w:r>
          </w:p>
        </w:tc>
      </w:tr>
      <w:tr w:rsidR="004B6BD1" w:rsidRPr="000B0441" w14:paraId="15D43F51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1767024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7B8E135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AA48518" w14:textId="77777777" w:rsidR="004B6BD1" w:rsidRDefault="00544078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Printing of additional copies</w:t>
            </w:r>
          </w:p>
          <w:p w14:paraId="1492D791" w14:textId="77777777" w:rsidR="00544078" w:rsidRDefault="00E56B1C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Verification </w:t>
            </w:r>
            <w:r w:rsidR="00544078">
              <w:rPr>
                <w:rFonts w:ascii="Cambria" w:hAnsi="Cambria"/>
                <w:sz w:val="24"/>
                <w:szCs w:val="24"/>
              </w:rPr>
              <w:t>of print outs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064943D" w14:textId="77777777" w:rsidR="00544078" w:rsidRDefault="00544078" w:rsidP="005440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0D97DBB4" w14:textId="77777777" w:rsidR="004B6BD1" w:rsidRDefault="004B6BD1" w:rsidP="004B6B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B6BD1" w:rsidRPr="000B0441" w14:paraId="00182EF8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A8DBF60" w14:textId="77777777" w:rsidR="004B6BD1" w:rsidRPr="000B0441" w:rsidRDefault="004B6BD1" w:rsidP="004B6B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AF37B25" w14:textId="77777777" w:rsidR="004B6BD1" w:rsidRPr="000B0441" w:rsidRDefault="004B6BD1" w:rsidP="004B6B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9C84043" w14:textId="77777777" w:rsidR="004B6BD1" w:rsidRDefault="00544078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Binding of copies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2563410" w14:textId="77777777" w:rsidR="004B6BD1" w:rsidRDefault="00544078" w:rsidP="004B6B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6F77B8" w:rsidRPr="000B0441" w14:paraId="0772F0E7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ACE9BD0" w14:textId="77777777" w:rsidR="006F77B8" w:rsidRPr="000B0441" w:rsidRDefault="006F77B8" w:rsidP="006F77B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33C4B7D" w14:textId="77777777" w:rsidR="006F77B8" w:rsidRPr="000B0441" w:rsidRDefault="006F77B8" w:rsidP="006F77B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B28C21D" w14:textId="77777777" w:rsidR="006F77B8" w:rsidRDefault="006F77B8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Signing of Approval Sheets of hardbound</w:t>
            </w:r>
            <w:r w:rsidR="00E56B1C">
              <w:rPr>
                <w:rFonts w:ascii="Cambria" w:hAnsi="Cambria"/>
                <w:sz w:val="24"/>
                <w:szCs w:val="24"/>
              </w:rPr>
              <w:t xml:space="preserve"> copies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5ABCC38" w14:textId="77777777" w:rsidR="006F77B8" w:rsidRDefault="006F77B8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Panelists</w:t>
            </w:r>
          </w:p>
          <w:p w14:paraId="6AC65995" w14:textId="77777777" w:rsidR="006F77B8" w:rsidRDefault="006F77B8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Adviser</w:t>
            </w:r>
          </w:p>
          <w:p w14:paraId="56678FC8" w14:textId="77777777" w:rsidR="006F77B8" w:rsidRDefault="006F77B8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Instructor</w:t>
            </w:r>
          </w:p>
          <w:p w14:paraId="5E03BFCD" w14:textId="77777777" w:rsidR="006F77B8" w:rsidRDefault="006F77B8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  <w:p w14:paraId="50E1F4A3" w14:textId="77777777" w:rsidR="006F77B8" w:rsidRDefault="006F77B8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Dean</w:t>
            </w:r>
          </w:p>
        </w:tc>
      </w:tr>
      <w:tr w:rsidR="006F77B8" w:rsidRPr="000B0441" w14:paraId="080A3BAC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F907FAB" w14:textId="77777777" w:rsidR="006F77B8" w:rsidRPr="000B0441" w:rsidRDefault="006F77B8" w:rsidP="006F77B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57EB456" w14:textId="77777777" w:rsidR="006F77B8" w:rsidRPr="000B0441" w:rsidRDefault="006F77B8" w:rsidP="006F77B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8D932B1" w14:textId="77777777" w:rsidR="006F77B8" w:rsidRDefault="00706F05" w:rsidP="00706F0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Prepare files for burning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F7A75E9" w14:textId="77777777" w:rsidR="006F77B8" w:rsidRDefault="006F77B8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D02250" w:rsidRPr="000B0441" w14:paraId="03D91C10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B9FE8AA" w14:textId="77777777" w:rsidR="00D02250" w:rsidRPr="000B0441" w:rsidRDefault="00D02250" w:rsidP="00D02250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0AD778F" w14:textId="77777777" w:rsidR="00D02250" w:rsidRPr="000B0441" w:rsidRDefault="00D02250" w:rsidP="00D0225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9D06C75" w14:textId="77777777" w:rsidR="00D02250" w:rsidRDefault="00D02250" w:rsidP="00D0225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Checking of files for burning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BDDB797" w14:textId="77777777" w:rsidR="00D02250" w:rsidRDefault="00D02250" w:rsidP="00D0225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D02250" w:rsidRPr="000B0441" w14:paraId="45C8CA43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B163D32" w14:textId="77777777" w:rsidR="00D02250" w:rsidRPr="000B0441" w:rsidRDefault="00D02250" w:rsidP="00D02250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F368785" w14:textId="77777777" w:rsidR="00D02250" w:rsidRPr="000B0441" w:rsidRDefault="00D02250" w:rsidP="00D0225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9F9E9C9" w14:textId="77777777" w:rsidR="00D02250" w:rsidRDefault="00D02250" w:rsidP="00D0225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Burning of CDs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38A9026" w14:textId="77777777" w:rsidR="00D02250" w:rsidRDefault="00D02250" w:rsidP="00D0225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</w:tc>
      </w:tr>
      <w:tr w:rsidR="006F77B8" w:rsidRPr="000B0441" w14:paraId="0DDCDE1A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304389E" w14:textId="77777777" w:rsidR="006F77B8" w:rsidRPr="000B0441" w:rsidRDefault="006F77B8" w:rsidP="006F77B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3FCDBCB" w14:textId="77777777" w:rsidR="006F77B8" w:rsidRPr="000B0441" w:rsidRDefault="006F77B8" w:rsidP="006F77B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688BEC7" w14:textId="77777777" w:rsidR="006F77B8" w:rsidRDefault="006F77B8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Distribution of hardbounds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70BD5CD" w14:textId="77777777" w:rsidR="006F77B8" w:rsidRDefault="006F77B8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0C15D678" w14:textId="77777777" w:rsidR="00BF1BC1" w:rsidRDefault="00BF1BC1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ULRC</w:t>
            </w:r>
          </w:p>
          <w:p w14:paraId="3CD16786" w14:textId="77777777" w:rsidR="00BF1BC1" w:rsidRDefault="00BF1BC1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Department Head</w:t>
            </w:r>
          </w:p>
          <w:p w14:paraId="487D66C8" w14:textId="77777777" w:rsidR="00BF1BC1" w:rsidRDefault="00BF1BC1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Dean</w:t>
            </w:r>
          </w:p>
        </w:tc>
      </w:tr>
      <w:tr w:rsidR="006F77B8" w:rsidRPr="000B0441" w14:paraId="64CD52DB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D413DF2" w14:textId="77777777" w:rsidR="006F77B8" w:rsidRPr="000B0441" w:rsidRDefault="006F77B8" w:rsidP="006F77B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AF25716" w14:textId="77777777" w:rsidR="006F77B8" w:rsidRPr="000B0441" w:rsidRDefault="006F77B8" w:rsidP="006F77B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E03CFAB" w14:textId="77777777" w:rsidR="006F77B8" w:rsidRDefault="006F77B8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Submission of CDs</w:t>
            </w:r>
          </w:p>
          <w:p w14:paraId="3342A385" w14:textId="77777777" w:rsidR="006F77B8" w:rsidRDefault="006F77B8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Submission of Evaluation forms (Form 31, Form 39, Form 41)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1E87FB56" w14:textId="77777777" w:rsidR="006F77B8" w:rsidRDefault="006F77B8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Researchers</w:t>
            </w:r>
          </w:p>
          <w:p w14:paraId="61C1D9CC" w14:textId="77777777" w:rsidR="00BF1BC1" w:rsidRDefault="00BF1BC1" w:rsidP="006F77B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E56B1C" w:rsidRPr="000B0441" w14:paraId="134234E5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3F07D0B" w14:textId="77777777" w:rsidR="00E56B1C" w:rsidRPr="000B0441" w:rsidRDefault="00E56B1C" w:rsidP="00E56B1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BF9CE89" w14:textId="77777777" w:rsidR="00E56B1C" w:rsidRPr="000B0441" w:rsidRDefault="00E56B1C" w:rsidP="00E56B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97538CF" w14:textId="77777777" w:rsidR="00E56B1C" w:rsidRDefault="00E56B1C" w:rsidP="00E56B1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Verification of submitted CDs</w:t>
            </w:r>
          </w:p>
          <w:p w14:paraId="11112B47" w14:textId="77777777" w:rsidR="00E56B1C" w:rsidRDefault="00E56B1C" w:rsidP="00E56B1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Updating of checklist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AB6009C" w14:textId="77777777" w:rsidR="00E56B1C" w:rsidRDefault="00E56B1C" w:rsidP="00E56B1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</w:tr>
      <w:tr w:rsidR="00BF1BC1" w:rsidRPr="000B0441" w14:paraId="0E3062CB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DF3EEF5" w14:textId="77777777" w:rsidR="00BF1BC1" w:rsidRPr="000B0441" w:rsidRDefault="00BF1BC1" w:rsidP="00BF1BC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42232EEE" w14:textId="77777777" w:rsidR="00BF1BC1" w:rsidRPr="000B0441" w:rsidRDefault="00BF1BC1" w:rsidP="00BF1B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ACC391A" w14:textId="77777777" w:rsidR="00BF1BC1" w:rsidRDefault="00011A41" w:rsidP="00BF1B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Submission of working hardware prototypes</w:t>
            </w:r>
          </w:p>
          <w:p w14:paraId="67B76FB6" w14:textId="77777777" w:rsidR="00011A41" w:rsidRDefault="00011A41" w:rsidP="00BF1B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(BSCpE, BSECE, BSEE)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3458E16" w14:textId="77777777" w:rsidR="00BF1BC1" w:rsidRDefault="00011A41" w:rsidP="00BF1B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Laboratory Custodian</w:t>
            </w:r>
          </w:p>
          <w:p w14:paraId="1E6883DD" w14:textId="77777777" w:rsidR="00287E04" w:rsidRDefault="00287E04" w:rsidP="00BF1B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</w:t>
            </w:r>
            <w:r w:rsidR="003F7D1E">
              <w:rPr>
                <w:rFonts w:ascii="Cambria" w:hAnsi="Cambria"/>
                <w:sz w:val="24"/>
                <w:szCs w:val="24"/>
              </w:rPr>
              <w:t>ature</w:t>
            </w:r>
            <w:r>
              <w:rPr>
                <w:rFonts w:ascii="Cambria" w:hAnsi="Cambria"/>
                <w:sz w:val="24"/>
                <w:szCs w:val="24"/>
              </w:rPr>
              <w:t xml:space="preserve">: </w:t>
            </w:r>
          </w:p>
          <w:p w14:paraId="2A976CA9" w14:textId="77777777" w:rsidR="00026822" w:rsidRDefault="00026822" w:rsidP="00BF1BC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F1BC1" w:rsidRPr="000B0441" w14:paraId="180F6665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14ABF97" w14:textId="77777777" w:rsidR="00BF1BC1" w:rsidRPr="000B0441" w:rsidRDefault="00BF1BC1" w:rsidP="00BF1BC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5BA4E663" w14:textId="77777777" w:rsidR="00BF1BC1" w:rsidRPr="000B0441" w:rsidRDefault="00BF1BC1" w:rsidP="00BF1B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0273868" w14:textId="77777777" w:rsidR="00BF1BC1" w:rsidRDefault="00011A41" w:rsidP="00BF1B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Submission of system installation package</w:t>
            </w:r>
          </w:p>
          <w:p w14:paraId="5BABE2D1" w14:textId="77777777" w:rsidR="00011A41" w:rsidRDefault="00011A41" w:rsidP="00BF1B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(BSIT)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6C29617C" w14:textId="77777777" w:rsidR="00BF1BC1" w:rsidRDefault="00011A41" w:rsidP="00BF1B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CICT</w:t>
            </w:r>
          </w:p>
          <w:p w14:paraId="0A8DD207" w14:textId="77777777" w:rsidR="00287E04" w:rsidRDefault="00287E04" w:rsidP="00BF1B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</w:t>
            </w:r>
            <w:r w:rsidR="003F7D1E">
              <w:rPr>
                <w:rFonts w:ascii="Cambria" w:hAnsi="Cambria"/>
                <w:sz w:val="24"/>
                <w:szCs w:val="24"/>
              </w:rPr>
              <w:t>ature</w:t>
            </w:r>
            <w:r>
              <w:rPr>
                <w:rFonts w:ascii="Cambria" w:hAnsi="Cambria"/>
                <w:sz w:val="24"/>
                <w:szCs w:val="24"/>
              </w:rPr>
              <w:t>:</w:t>
            </w:r>
          </w:p>
          <w:p w14:paraId="7DBF134E" w14:textId="77777777" w:rsidR="00026822" w:rsidRDefault="00026822" w:rsidP="00BF1BC1">
            <w:pPr>
              <w:rPr>
                <w:rFonts w:ascii="Cambria" w:hAnsi="Cambria"/>
                <w:sz w:val="24"/>
                <w:szCs w:val="24"/>
              </w:rPr>
            </w:pPr>
          </w:p>
          <w:p w14:paraId="2654A374" w14:textId="77777777" w:rsidR="00026822" w:rsidRDefault="00026822" w:rsidP="00BF1B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Coorcinator</w:t>
            </w:r>
          </w:p>
        </w:tc>
      </w:tr>
      <w:tr w:rsidR="00E56B1C" w:rsidRPr="000B0441" w14:paraId="5A97D318" w14:textId="77777777" w:rsidTr="00041B5F">
        <w:trPr>
          <w:cantSplit/>
        </w:trPr>
        <w:tc>
          <w:tcPr>
            <w:tcW w:w="44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21D7EE96" w14:textId="77777777" w:rsidR="00E56B1C" w:rsidRPr="000B0441" w:rsidRDefault="00E56B1C" w:rsidP="00E56B1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B0441">
              <w:rPr>
                <w:rFonts w:ascii="Cambria" w:hAnsi="Cambria"/>
                <w:sz w:val="24"/>
                <w:szCs w:val="24"/>
              </w:rPr>
              <w:sym w:font="Wingdings" w:char="F0A8"/>
            </w:r>
          </w:p>
        </w:tc>
        <w:tc>
          <w:tcPr>
            <w:tcW w:w="793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73E8A550" w14:textId="77777777" w:rsidR="00E56B1C" w:rsidRPr="000B0441" w:rsidRDefault="00E56B1C" w:rsidP="00E56B1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19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3F1AF070" w14:textId="77777777" w:rsidR="00E56B1C" w:rsidRPr="000B0441" w:rsidRDefault="00FC5B27" w:rsidP="00E56B1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 OF THESIS 2 CAPSTONE 2</w:t>
            </w:r>
          </w:p>
        </w:tc>
        <w:tc>
          <w:tcPr>
            <w:tcW w:w="2894" w:type="dxa"/>
            <w:tcMar>
              <w:top w:w="36" w:type="dxa"/>
              <w:left w:w="115" w:type="dxa"/>
              <w:bottom w:w="36" w:type="dxa"/>
              <w:right w:w="115" w:type="dxa"/>
            </w:tcMar>
          </w:tcPr>
          <w:p w14:paraId="0786D4A1" w14:textId="77777777" w:rsidR="00E56B1C" w:rsidRPr="000B0441" w:rsidRDefault="00E56B1C" w:rsidP="00E56B1C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D8A18D0" w14:textId="77777777" w:rsidR="00AE4A72" w:rsidRPr="00AE4A72" w:rsidRDefault="00AE4A72" w:rsidP="00AE4A72">
      <w:pPr>
        <w:spacing w:after="0" w:line="240" w:lineRule="auto"/>
        <w:rPr>
          <w:rFonts w:ascii="Cambria" w:hAnsi="Cambria"/>
        </w:rPr>
      </w:pPr>
    </w:p>
    <w:p w14:paraId="05E695EB" w14:textId="77777777" w:rsidR="00AE4A72" w:rsidRPr="00BB7598" w:rsidRDefault="008E7167" w:rsidP="00AE4A72">
      <w:pPr>
        <w:spacing w:after="0" w:line="240" w:lineRule="auto"/>
        <w:rPr>
          <w:rFonts w:ascii="Cambria" w:hAnsi="Cambria"/>
          <w:i/>
        </w:rPr>
      </w:pPr>
      <w:r w:rsidRPr="00BB7598">
        <w:rPr>
          <w:rFonts w:ascii="Cambria" w:hAnsi="Cambria"/>
          <w:i/>
        </w:rPr>
        <w:t>Submit this FORM to the Research Coordinator</w:t>
      </w:r>
      <w:r w:rsidR="00527E68">
        <w:rPr>
          <w:rFonts w:ascii="Cambria" w:hAnsi="Cambria"/>
          <w:i/>
        </w:rPr>
        <w:t xml:space="preserve"> when done.</w:t>
      </w:r>
    </w:p>
    <w:sectPr w:rsidR="00AE4A72" w:rsidRPr="00BB7598" w:rsidSect="000F2DCA">
      <w:headerReference w:type="default" r:id="rId7"/>
      <w:footerReference w:type="default" r:id="rId8"/>
      <w:pgSz w:w="12240" w:h="15840" w:code="1"/>
      <w:pgMar w:top="1872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1201D" w14:textId="77777777" w:rsidR="00A4506E" w:rsidRDefault="00A4506E" w:rsidP="000F2DCA">
      <w:pPr>
        <w:spacing w:after="0" w:line="240" w:lineRule="auto"/>
      </w:pPr>
      <w:r>
        <w:separator/>
      </w:r>
    </w:p>
  </w:endnote>
  <w:endnote w:type="continuationSeparator" w:id="0">
    <w:p w14:paraId="60C42FB0" w14:textId="77777777" w:rsidR="00A4506E" w:rsidRDefault="00A4506E" w:rsidP="000F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5D7D1" w14:textId="77777777" w:rsidR="000F2DCA" w:rsidRDefault="000F2DCA">
    <w:pPr>
      <w:pStyle w:val="Footer"/>
    </w:pPr>
    <w:r>
      <w:rPr>
        <w:noProof/>
        <w:lang w:val="en-PH" w:eastAsia="en-PH"/>
      </w:rPr>
      <w:drawing>
        <wp:inline distT="0" distB="0" distL="0" distR="0" wp14:anchorId="644A5C29" wp14:editId="13BE838A">
          <wp:extent cx="5943600" cy="74231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AIT Foote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66" r="5036"/>
                  <a:stretch/>
                </pic:blipFill>
                <pic:spPr bwMode="auto">
                  <a:xfrm>
                    <a:off x="0" y="0"/>
                    <a:ext cx="5943600" cy="742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15A35" w14:textId="77777777" w:rsidR="00A4506E" w:rsidRDefault="00A4506E" w:rsidP="000F2DCA">
      <w:pPr>
        <w:spacing w:after="0" w:line="240" w:lineRule="auto"/>
      </w:pPr>
      <w:r>
        <w:separator/>
      </w:r>
    </w:p>
  </w:footnote>
  <w:footnote w:type="continuationSeparator" w:id="0">
    <w:p w14:paraId="23DCF174" w14:textId="77777777" w:rsidR="00A4506E" w:rsidRDefault="00A4506E" w:rsidP="000F2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2DEB1" w14:textId="77777777" w:rsidR="000F2DCA" w:rsidRDefault="00041B5F">
    <w:pPr>
      <w:pStyle w:val="Header"/>
    </w:pPr>
    <w:r w:rsidRPr="000F2DCA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14ECEDD" wp14:editId="4762A0DE">
              <wp:simplePos x="0" y="0"/>
              <wp:positionH relativeFrom="margin">
                <wp:posOffset>5497195</wp:posOffset>
              </wp:positionH>
              <wp:positionV relativeFrom="paragraph">
                <wp:posOffset>429155</wp:posOffset>
              </wp:positionV>
              <wp:extent cx="485775" cy="162685"/>
              <wp:effectExtent l="0" t="0" r="9525" b="889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775" cy="1626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C8F52A" w14:textId="081A4EBE" w:rsidR="000F2DCA" w:rsidRPr="00041B5F" w:rsidRDefault="000F2DCA" w:rsidP="000F2DCA">
                          <w:pPr>
                            <w:rPr>
                              <w:rFonts w:ascii="Cambria" w:hAnsi="Cambria"/>
                              <w:i/>
                              <w:sz w:val="20"/>
                              <w:szCs w:val="20"/>
                            </w:rPr>
                          </w:pPr>
                          <w:r w:rsidRPr="00041B5F">
                            <w:rPr>
                              <w:rFonts w:ascii="Cambria" w:hAnsi="Cambria"/>
                              <w:i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041B5F">
                            <w:rPr>
                              <w:rFonts w:ascii="Cambria" w:hAnsi="Cambria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41B5F">
                            <w:rPr>
                              <w:rFonts w:ascii="Cambria" w:hAnsi="Cambria"/>
                              <w:i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041B5F">
                            <w:rPr>
                              <w:rFonts w:ascii="Cambria" w:hAnsi="Cambria"/>
                              <w:i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C1B59">
                            <w:rPr>
                              <w:rFonts w:ascii="Cambria" w:hAnsi="Cambria"/>
                              <w:i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 w:rsidRPr="00041B5F">
                            <w:rPr>
                              <w:rFonts w:ascii="Cambria" w:hAnsi="Cambria"/>
                              <w:i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4ECE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2.85pt;margin-top:33.8pt;width:38.25pt;height:1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" stroked="f">
              <v:textbox inset="0,0,0,0">
                <w:txbxContent>
                  <w:p w14:paraId="0EC8F52A" w14:textId="081A4EBE" w:rsidR="000F2DCA" w:rsidRPr="00041B5F" w:rsidRDefault="000F2DCA" w:rsidP="000F2DCA">
                    <w:pPr>
                      <w:rPr>
                        <w:rFonts w:ascii="Cambria" w:hAnsi="Cambria"/>
                        <w:i/>
                        <w:sz w:val="20"/>
                        <w:szCs w:val="20"/>
                      </w:rPr>
                    </w:pPr>
                    <w:r w:rsidRPr="00041B5F">
                      <w:rPr>
                        <w:rFonts w:ascii="Cambria" w:hAnsi="Cambria"/>
                        <w:i/>
                        <w:sz w:val="20"/>
                        <w:szCs w:val="20"/>
                      </w:rPr>
                      <w:t xml:space="preserve">Page </w:t>
                    </w:r>
                    <w:r w:rsidRPr="00041B5F">
                      <w:rPr>
                        <w:rFonts w:ascii="Cambria" w:hAnsi="Cambria"/>
                        <w:i/>
                        <w:sz w:val="20"/>
                        <w:szCs w:val="20"/>
                      </w:rPr>
                      <w:fldChar w:fldCharType="begin"/>
                    </w:r>
                    <w:r w:rsidRPr="00041B5F">
                      <w:rPr>
                        <w:rFonts w:ascii="Cambria" w:hAnsi="Cambria"/>
                        <w:i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041B5F">
                      <w:rPr>
                        <w:rFonts w:ascii="Cambria" w:hAnsi="Cambria"/>
                        <w:i/>
                        <w:sz w:val="20"/>
                        <w:szCs w:val="20"/>
                      </w:rPr>
                      <w:fldChar w:fldCharType="separate"/>
                    </w:r>
                    <w:r w:rsidR="006C1B59">
                      <w:rPr>
                        <w:rFonts w:ascii="Cambria" w:hAnsi="Cambria"/>
                        <w:i/>
                        <w:noProof/>
                        <w:sz w:val="20"/>
                        <w:szCs w:val="20"/>
                      </w:rPr>
                      <w:t>3</w:t>
                    </w:r>
                    <w:r w:rsidRPr="00041B5F">
                      <w:rPr>
                        <w:rFonts w:ascii="Cambria" w:hAnsi="Cambria"/>
                        <w:i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0F2DCA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DC2416A" wp14:editId="10543981">
              <wp:simplePos x="0" y="0"/>
              <wp:positionH relativeFrom="margin">
                <wp:posOffset>5038725</wp:posOffset>
              </wp:positionH>
              <wp:positionV relativeFrom="paragraph">
                <wp:posOffset>666750</wp:posOffset>
              </wp:positionV>
              <wp:extent cx="1000125" cy="180975"/>
              <wp:effectExtent l="0" t="0" r="9525" b="952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125" cy="180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E7E464" w14:textId="77777777" w:rsidR="000F2DCA" w:rsidRPr="00041B5F" w:rsidRDefault="000F2DCA" w:rsidP="000F2DCA">
                          <w:pPr>
                            <w:rPr>
                              <w:rFonts w:ascii="Cambria" w:hAnsi="Cambria"/>
                              <w:i/>
                              <w:sz w:val="20"/>
                            </w:rPr>
                          </w:pPr>
                          <w:r w:rsidRPr="00041B5F">
                            <w:rPr>
                              <w:rFonts w:ascii="Cambria" w:hAnsi="Cambria"/>
                              <w:i/>
                              <w:sz w:val="20"/>
                            </w:rPr>
                            <w:t>Checklist 2 v1.0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C2416A" id="_x0000_s1027" type="#_x0000_t202" style="position:absolute;margin-left:396.75pt;margin-top:52.5pt;width:78.75pt;height:1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" stroked="f">
              <v:textbox inset="0,0,0,0">
                <w:txbxContent>
                  <w:p w14:paraId="08E7E464" w14:textId="77777777" w:rsidR="000F2DCA" w:rsidRPr="00041B5F" w:rsidRDefault="000F2DCA" w:rsidP="000F2DCA">
                    <w:pPr>
                      <w:rPr>
                        <w:rFonts w:ascii="Cambria" w:hAnsi="Cambria"/>
                        <w:i/>
                        <w:sz w:val="20"/>
                      </w:rPr>
                    </w:pPr>
                    <w:r w:rsidRPr="00041B5F">
                      <w:rPr>
                        <w:rFonts w:ascii="Cambria" w:hAnsi="Cambria"/>
                        <w:i/>
                        <w:sz w:val="20"/>
                      </w:rPr>
                      <w:t>Checklist 2 v1.0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2DCA" w:rsidRPr="000F2DCA"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A2ED3F9" wp14:editId="41869D3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43600" cy="11943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AIT Head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91" r="4602"/>
                  <a:stretch/>
                </pic:blipFill>
                <pic:spPr bwMode="auto">
                  <a:xfrm>
                    <a:off x="0" y="0"/>
                    <a:ext cx="5943600" cy="11943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A14C6"/>
    <w:multiLevelType w:val="multilevel"/>
    <w:tmpl w:val="01F6957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D3"/>
    <w:rsid w:val="00011A41"/>
    <w:rsid w:val="00026822"/>
    <w:rsid w:val="00041B5F"/>
    <w:rsid w:val="000B0186"/>
    <w:rsid w:val="000B0441"/>
    <w:rsid w:val="000C7A8A"/>
    <w:rsid w:val="000E2343"/>
    <w:rsid w:val="000E2E01"/>
    <w:rsid w:val="000F2DCA"/>
    <w:rsid w:val="001974D3"/>
    <w:rsid w:val="00287E04"/>
    <w:rsid w:val="002A2B7E"/>
    <w:rsid w:val="00387654"/>
    <w:rsid w:val="003D3FDF"/>
    <w:rsid w:val="003F7D1E"/>
    <w:rsid w:val="00480FF7"/>
    <w:rsid w:val="004B010F"/>
    <w:rsid w:val="004B6BD1"/>
    <w:rsid w:val="00513A7A"/>
    <w:rsid w:val="00527E68"/>
    <w:rsid w:val="00544078"/>
    <w:rsid w:val="005C2DB9"/>
    <w:rsid w:val="00600AD6"/>
    <w:rsid w:val="00607516"/>
    <w:rsid w:val="006C1B59"/>
    <w:rsid w:val="006E6094"/>
    <w:rsid w:val="006E78C9"/>
    <w:rsid w:val="006F77B8"/>
    <w:rsid w:val="00706F05"/>
    <w:rsid w:val="00730045"/>
    <w:rsid w:val="007B15BB"/>
    <w:rsid w:val="00846F39"/>
    <w:rsid w:val="00856E9B"/>
    <w:rsid w:val="008848D3"/>
    <w:rsid w:val="008975DD"/>
    <w:rsid w:val="008B0804"/>
    <w:rsid w:val="008E7167"/>
    <w:rsid w:val="00965CD0"/>
    <w:rsid w:val="009B1345"/>
    <w:rsid w:val="00A04FEA"/>
    <w:rsid w:val="00A4506E"/>
    <w:rsid w:val="00A6565C"/>
    <w:rsid w:val="00AE4A72"/>
    <w:rsid w:val="00B31299"/>
    <w:rsid w:val="00B35B00"/>
    <w:rsid w:val="00BB7598"/>
    <w:rsid w:val="00BF1BC1"/>
    <w:rsid w:val="00C92BAC"/>
    <w:rsid w:val="00CC5D2F"/>
    <w:rsid w:val="00CD35BD"/>
    <w:rsid w:val="00D02250"/>
    <w:rsid w:val="00D025E2"/>
    <w:rsid w:val="00D55679"/>
    <w:rsid w:val="00DE48EF"/>
    <w:rsid w:val="00E56B1C"/>
    <w:rsid w:val="00ED3EB2"/>
    <w:rsid w:val="00EF425F"/>
    <w:rsid w:val="00F66389"/>
    <w:rsid w:val="00FC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38860"/>
  <w15:chartTrackingRefBased/>
  <w15:docId w15:val="{7CA456A6-B4A5-4F91-BAA1-109F494D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DCA"/>
  </w:style>
  <w:style w:type="paragraph" w:styleId="Footer">
    <w:name w:val="footer"/>
    <w:basedOn w:val="Normal"/>
    <w:link w:val="FooterChar"/>
    <w:uiPriority w:val="99"/>
    <w:unhideWhenUsed/>
    <w:rsid w:val="000F2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DCA"/>
  </w:style>
  <w:style w:type="paragraph" w:styleId="BalloonText">
    <w:name w:val="Balloon Text"/>
    <w:basedOn w:val="Normal"/>
    <w:link w:val="BalloonTextChar"/>
    <w:uiPriority w:val="99"/>
    <w:semiHidden/>
    <w:unhideWhenUsed/>
    <w:rsid w:val="000B0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8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56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FORM-Checklist-Thesis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C05749DD864E5AAC976D6608A54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6DEB3-C5F9-44E7-98C2-817C9AEFB98E}"/>
      </w:docPartPr>
      <w:docPartBody>
        <w:p w:rsidR="00000000" w:rsidRDefault="00B330D4" w:rsidP="00B330D4">
          <w:pPr>
            <w:pStyle w:val="9CC05749DD864E5AAC976D6608A54409"/>
          </w:pPr>
          <w:r>
            <w:rPr>
              <w:rStyle w:val="PlaceholderText"/>
            </w:rPr>
            <w:t>________________________________________________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D4"/>
    <w:rsid w:val="0041572D"/>
    <w:rsid w:val="00B3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0D4"/>
    <w:rPr>
      <w:color w:val="808080"/>
    </w:rPr>
  </w:style>
  <w:style w:type="paragraph" w:customStyle="1" w:styleId="4EFD265387944F6C97E6F7DB340CE40A">
    <w:name w:val="4EFD265387944F6C97E6F7DB340CE40A"/>
  </w:style>
  <w:style w:type="paragraph" w:customStyle="1" w:styleId="7C139092BBE74CCEA51024FF036EE597">
    <w:name w:val="7C139092BBE74CCEA51024FF036EE597"/>
  </w:style>
  <w:style w:type="paragraph" w:customStyle="1" w:styleId="B1055A7171644955AEE82736F942A63A">
    <w:name w:val="B1055A7171644955AEE82736F942A63A"/>
  </w:style>
  <w:style w:type="paragraph" w:customStyle="1" w:styleId="EFD40F5AEF7F434D859C333E840670A4">
    <w:name w:val="EFD40F5AEF7F434D859C333E840670A4"/>
  </w:style>
  <w:style w:type="paragraph" w:customStyle="1" w:styleId="F76B39AE7B524690B6D79C89A909811D">
    <w:name w:val="F76B39AE7B524690B6D79C89A909811D"/>
  </w:style>
  <w:style w:type="paragraph" w:customStyle="1" w:styleId="BF708A38198B45BEAE626FA976DE18A8">
    <w:name w:val="BF708A38198B45BEAE626FA976DE18A8"/>
  </w:style>
  <w:style w:type="paragraph" w:customStyle="1" w:styleId="9CC05749DD864E5AAC976D6608A54409">
    <w:name w:val="9CC05749DD864E5AAC976D6608A54409"/>
    <w:rsid w:val="00B330D4"/>
    <w:rPr>
      <w:kern w:val="0"/>
      <w:lang w:val="en-PH" w:eastAsia="en-PH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FORM-Checklist-Thesis2 (1)</Template>
  <TotalTime>2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mika</cp:lastModifiedBy>
  <cp:revision>2</cp:revision>
  <cp:lastPrinted>2024-01-11T05:56:00Z</cp:lastPrinted>
  <dcterms:created xsi:type="dcterms:W3CDTF">2024-04-11T15:35:00Z</dcterms:created>
  <dcterms:modified xsi:type="dcterms:W3CDTF">2024-05-01T09:14:00Z</dcterms:modified>
</cp:coreProperties>
</file>