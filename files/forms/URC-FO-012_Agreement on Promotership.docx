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D319" w14:textId="77777777" w:rsidR="00134194" w:rsidRDefault="001341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8224F83" w14:textId="77777777" w:rsidR="00134194" w:rsidRDefault="006B445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AGREEMENT ON PROMOTERSHIP</w:t>
      </w:r>
    </w:p>
    <w:p w14:paraId="2750F782" w14:textId="77777777" w:rsidR="00134194" w:rsidRDefault="0013419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834026D" w14:textId="55526299" w:rsidR="00134194" w:rsidRDefault="00235C57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462778">
        <w:rPr>
          <w:rFonts w:ascii="Cambria" w:eastAsia="Cambria" w:hAnsi="Cambria" w:cs="Cambria"/>
          <w:sz w:val="24"/>
          <w:szCs w:val="24"/>
        </w:rPr>
        <w:t>${Date}</w:t>
      </w:r>
    </w:p>
    <w:p w14:paraId="2E4E0563" w14:textId="77777777" w:rsidR="00134194" w:rsidRDefault="00134194">
      <w:pPr>
        <w:spacing w:line="276" w:lineRule="auto"/>
        <w:ind w:firstLine="720"/>
        <w:jc w:val="right"/>
        <w:rPr>
          <w:rFonts w:ascii="Cambria" w:eastAsia="Cambria" w:hAnsi="Cambria" w:cs="Cambria"/>
          <w:sz w:val="24"/>
          <w:szCs w:val="24"/>
        </w:rPr>
      </w:pPr>
    </w:p>
    <w:p w14:paraId="02316F20" w14:textId="77777777" w:rsidR="00134194" w:rsidRDefault="006B4450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agreement is made between:</w:t>
      </w:r>
    </w:p>
    <w:p w14:paraId="3D80CF07" w14:textId="77777777" w:rsidR="001B6198" w:rsidRDefault="001B6198">
      <w:pPr>
        <w:spacing w:line="276" w:lineRule="auto"/>
        <w:ind w:firstLine="72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tbl>
      <w:tblPr>
        <w:tblStyle w:val="TableGrid"/>
        <w:tblW w:w="0" w:type="auto"/>
        <w:tblInd w:w="21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</w:tblGrid>
      <w:tr w:rsidR="001B6198" w14:paraId="5535D6C6" w14:textId="77777777" w:rsidTr="001B6198">
        <w:tc>
          <w:tcPr>
            <w:tcW w:w="5850" w:type="dxa"/>
          </w:tcPr>
          <w:p w14:paraId="1193266D" w14:textId="5A5A3FEB" w:rsidR="001B6198" w:rsidRPr="00CF550E" w:rsidRDefault="00462778" w:rsidP="00993D3E">
            <w:pPr>
              <w:spacing w:line="276" w:lineRule="auto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Adviser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</w:tr>
    </w:tbl>
    <w:p w14:paraId="0D7D4618" w14:textId="77777777" w:rsidR="00134194" w:rsidRPr="001B6198" w:rsidRDefault="006B4450">
      <w:pPr>
        <w:spacing w:line="276" w:lineRule="auto"/>
        <w:ind w:firstLine="720"/>
        <w:jc w:val="center"/>
        <w:rPr>
          <w:rFonts w:ascii="Cambria" w:eastAsia="Cambria" w:hAnsi="Cambria" w:cs="Cambria"/>
          <w:i/>
          <w:sz w:val="24"/>
          <w:szCs w:val="24"/>
        </w:rPr>
      </w:pPr>
      <w:r w:rsidRPr="001B6198">
        <w:rPr>
          <w:rFonts w:ascii="Cambria" w:eastAsia="Cambria" w:hAnsi="Cambria" w:cs="Cambria"/>
          <w:i/>
          <w:sz w:val="24"/>
          <w:szCs w:val="24"/>
        </w:rPr>
        <w:t>(Name of Adviser-Promoter /Signature over Printed Name)</w:t>
      </w:r>
    </w:p>
    <w:p w14:paraId="19F6CA3B" w14:textId="77777777" w:rsidR="00134194" w:rsidRDefault="00134194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p w14:paraId="2BB90629" w14:textId="77777777" w:rsidR="00134194" w:rsidRDefault="006B4450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As the promoter, I agree to dispense the duties and responsibilities as indicated:  </w:t>
      </w:r>
    </w:p>
    <w:p w14:paraId="742E2CBB" w14:textId="77777777" w:rsidR="00134194" w:rsidRDefault="00134194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A76F9F8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Aid the research team conceptualize and develop a research problem based on Research Agenda and check its progress;</w:t>
      </w:r>
    </w:p>
    <w:p w14:paraId="316078A2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Write initial inputs on appropriate research design and techniques and assist the team to craft or adapt appropriate tool(s);</w:t>
      </w:r>
    </w:p>
    <w:p w14:paraId="5D00BB03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Assist the research team in preparing for the defenses and tutor them on how to make good in their presentations;</w:t>
      </w:r>
    </w:p>
    <w:p w14:paraId="00134BF8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Check the integration of suggestions made by the technical panel and guide the research teams in the enrichment of the manuscript;</w:t>
      </w:r>
    </w:p>
    <w:p w14:paraId="7F560F74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Advise the research team for the ethical review of the proposal manuscript and direct them in the integration of comments;</w:t>
      </w:r>
    </w:p>
    <w:p w14:paraId="239BD559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Suggest helpful methods and/or techniques in the collection of data;</w:t>
      </w:r>
    </w:p>
    <w:p w14:paraId="2C54705B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Conduct blended mentoring sessions with advisees from conceptualization to submission;</w:t>
      </w:r>
    </w:p>
    <w:p w14:paraId="3E670F4D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Attend to the inquiries of the research team for further development of the manuscript;</w:t>
      </w:r>
    </w:p>
    <w:p w14:paraId="12C2D850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Monitor the performance of the research team from the write-up to the conduct of the research; </w:t>
      </w:r>
    </w:p>
    <w:p w14:paraId="57F138A6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Aid the research teams in presenting, analyzing and interpreting data; and</w:t>
      </w:r>
    </w:p>
    <w:p w14:paraId="5C170C00" w14:textId="77777777" w:rsidR="00134194" w:rsidRDefault="006B4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Make initial editing and proofreading works from proposal to full paper.</w:t>
      </w:r>
    </w:p>
    <w:p w14:paraId="7B3431B7" w14:textId="77777777" w:rsidR="00134194" w:rsidRDefault="006B4450">
      <w:pPr>
        <w:spacing w:line="276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and </w:t>
      </w:r>
    </w:p>
    <w:p w14:paraId="1C6431E5" w14:textId="77777777" w:rsidR="00134194" w:rsidRPr="00993D3E" w:rsidRDefault="00993D3E" w:rsidP="00993D3E">
      <w:pPr>
        <w:spacing w:line="276" w:lineRule="auto"/>
        <w:ind w:firstLine="90"/>
        <w:rPr>
          <w:rFonts w:ascii="Cambria" w:eastAsia="Cambria" w:hAnsi="Cambria" w:cs="Cambria"/>
          <w:i/>
          <w:sz w:val="24"/>
          <w:szCs w:val="24"/>
        </w:rPr>
      </w:pPr>
      <w:r w:rsidRPr="00993D3E">
        <w:rPr>
          <w:rFonts w:ascii="Cambria" w:eastAsia="Cambria" w:hAnsi="Cambria" w:cs="Cambria"/>
          <w:i/>
          <w:sz w:val="24"/>
          <w:szCs w:val="24"/>
        </w:rPr>
        <w:t>(</w:t>
      </w:r>
      <w:r>
        <w:rPr>
          <w:rFonts w:ascii="Cambria" w:eastAsia="Cambria" w:hAnsi="Cambria" w:cs="Cambria"/>
          <w:i/>
          <w:sz w:val="24"/>
          <w:szCs w:val="24"/>
        </w:rPr>
        <w:t>Students’ names and signatures</w:t>
      </w:r>
      <w:r w:rsidRPr="00993D3E">
        <w:rPr>
          <w:rFonts w:ascii="Cambria" w:eastAsia="Cambria" w:hAnsi="Cambria" w:cs="Cambria"/>
          <w:i/>
          <w:sz w:val="24"/>
          <w:szCs w:val="24"/>
        </w:rPr>
        <w:t>)</w:t>
      </w:r>
    </w:p>
    <w:p w14:paraId="67FC18AF" w14:textId="77777777" w:rsidR="008152FF" w:rsidRDefault="008152FF" w:rsidP="008152FF">
      <w:pPr>
        <w:rPr>
          <w:rFonts w:ascii="Cambria" w:hAnsi="Cambria"/>
          <w:sz w:val="24"/>
          <w:szCs w:val="24"/>
        </w:rPr>
      </w:pPr>
      <w:r w:rsidRPr="008479A9">
        <w:rPr>
          <w:rFonts w:ascii="Cambria" w:hAnsi="Cambria"/>
          <w:sz w:val="24"/>
          <w:szCs w:val="24"/>
        </w:rPr>
        <w:t>${</w:t>
      </w:r>
      <w:proofErr w:type="spellStart"/>
      <w:r w:rsidRPr="008479A9">
        <w:rPr>
          <w:rFonts w:ascii="Cambria" w:hAnsi="Cambria"/>
          <w:sz w:val="24"/>
          <w:szCs w:val="24"/>
        </w:rPr>
        <w:t>Students_MultiLine_Underlined</w:t>
      </w:r>
      <w:proofErr w:type="spellEnd"/>
      <w:r w:rsidRPr="008479A9">
        <w:rPr>
          <w:rFonts w:ascii="Cambria" w:hAnsi="Cambria"/>
          <w:sz w:val="24"/>
          <w:szCs w:val="24"/>
        </w:rPr>
        <w:t>}</w:t>
      </w:r>
    </w:p>
    <w:p w14:paraId="4F9D9F5E" w14:textId="77777777" w:rsidR="00134194" w:rsidRDefault="00134194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p w14:paraId="6CF7C977" w14:textId="77777777" w:rsidR="00134194" w:rsidRDefault="006B4450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As researchers, we agree to conduct the research   project under the supervision of our adviser-promoter; and expected to: </w:t>
      </w:r>
    </w:p>
    <w:p w14:paraId="78F8BEC8" w14:textId="77777777" w:rsidR="00134194" w:rsidRDefault="00134194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9BBF5DD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Write the topic proposal under the supervision of our adviser-promoter;</w:t>
      </w:r>
    </w:p>
    <w:p w14:paraId="3AD41F30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Report to our adviser-promoter on a regular basis to guarantee development of the manuscript;</w:t>
      </w:r>
    </w:p>
    <w:p w14:paraId="76BD50AC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Perform research tasks assigned by our adviser-promoter;</w:t>
      </w:r>
    </w:p>
    <w:p w14:paraId="57CCC753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Follow the technical writing aspects of the paper;</w:t>
      </w:r>
    </w:p>
    <w:p w14:paraId="6607AA45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Present proposal paper (during Research 1) and defend the final thesis (in Research 2) through the guidance of our adviser-promoter;</w:t>
      </w:r>
    </w:p>
    <w:p w14:paraId="4F1C0137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Integrate comments and suggestions made by the technical panel of evaluators and by the UREB reviewers;</w:t>
      </w:r>
    </w:p>
    <w:p w14:paraId="00678742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Do data gathering and initial coding of data in excel format through the assistance of our adviser-promoter;</w:t>
      </w:r>
    </w:p>
    <w:p w14:paraId="1EBC8E26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Write the full manuscript;</w:t>
      </w:r>
    </w:p>
    <w:p w14:paraId="42A610DD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Disseminate research results in a forum; and</w:t>
      </w:r>
    </w:p>
    <w:p w14:paraId="77E1B3F7" w14:textId="77777777" w:rsidR="00134194" w:rsidRDefault="006B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Submit required outputs (Bound full manuscript, IMRAD publishable format &amp; CDs).</w:t>
      </w:r>
    </w:p>
    <w:p w14:paraId="28C20816" w14:textId="77777777" w:rsidR="00134194" w:rsidRDefault="00134194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p w14:paraId="36BD097C" w14:textId="77777777" w:rsidR="00134194" w:rsidRDefault="006B4450">
      <w:pPr>
        <w:spacing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We do hereby abide and affix our signatures with the above-mentioned duties and responsibilities for the success of this research endeavor.</w:t>
      </w:r>
    </w:p>
    <w:p w14:paraId="0D21BD8E" w14:textId="77777777" w:rsidR="00134194" w:rsidRDefault="00134194">
      <w:pPr>
        <w:rPr>
          <w:rFonts w:ascii="Cambria" w:eastAsia="Cambria" w:hAnsi="Cambria" w:cs="Cambria"/>
          <w:sz w:val="24"/>
          <w:szCs w:val="24"/>
        </w:rPr>
      </w:pPr>
    </w:p>
    <w:p w14:paraId="6271AC74" w14:textId="77777777" w:rsidR="00134194" w:rsidRDefault="00134194">
      <w:pPr>
        <w:rPr>
          <w:rFonts w:ascii="Cambria" w:eastAsia="Cambria" w:hAnsi="Cambria" w:cs="Cambria"/>
          <w:sz w:val="24"/>
          <w:szCs w:val="24"/>
        </w:rPr>
      </w:pPr>
    </w:p>
    <w:sectPr w:rsidR="00134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AAE2C" w14:textId="77777777" w:rsidR="00C01B1A" w:rsidRDefault="00C01B1A">
      <w:r>
        <w:separator/>
      </w:r>
    </w:p>
  </w:endnote>
  <w:endnote w:type="continuationSeparator" w:id="0">
    <w:p w14:paraId="481B513D" w14:textId="77777777" w:rsidR="00C01B1A" w:rsidRDefault="00C0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DBB9" w14:textId="77777777" w:rsidR="00134194" w:rsidRDefault="006B44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4003F7F" w14:textId="77777777" w:rsidR="00134194" w:rsidRDefault="00134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EB354" w14:textId="77777777" w:rsidR="00134194" w:rsidRDefault="006B44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0DACAB06" wp14:editId="3429AC5E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D26587" w14:textId="77777777" w:rsidR="00134194" w:rsidRDefault="00134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5232C" w14:textId="77777777" w:rsidR="00134194" w:rsidRDefault="00134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65409" w14:textId="77777777" w:rsidR="00C01B1A" w:rsidRDefault="00C01B1A">
      <w:r>
        <w:separator/>
      </w:r>
    </w:p>
  </w:footnote>
  <w:footnote w:type="continuationSeparator" w:id="0">
    <w:p w14:paraId="4AFB8D89" w14:textId="77777777" w:rsidR="00C01B1A" w:rsidRDefault="00C01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E62E2" w14:textId="77777777" w:rsidR="001341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183CB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E82D" w14:textId="77777777" w:rsidR="00134194" w:rsidRDefault="001341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sz w:val="24"/>
        <w:szCs w:val="24"/>
      </w:rPr>
    </w:pPr>
  </w:p>
  <w:tbl>
    <w:tblPr>
      <w:tblStyle w:val="a2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134194" w14:paraId="256FDEC8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0168ED27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6BAE48F9" wp14:editId="18326255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315EACBD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181591A6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0E815B1F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916CE0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D0A7679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URC-FO-012</w:t>
          </w:r>
        </w:p>
      </w:tc>
    </w:tr>
    <w:tr w:rsidR="00134194" w14:paraId="49C25C88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FC26025" w14:textId="77777777" w:rsidR="00134194" w:rsidRDefault="001341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6EEF3BD6" w14:textId="77777777" w:rsidR="00134194" w:rsidRDefault="001341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6AD77D1F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67E7FC2E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134194" w14:paraId="2DAF3F16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064B5DB" w14:textId="77777777" w:rsidR="00134194" w:rsidRDefault="001341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72A17456" w14:textId="77777777" w:rsidR="00134194" w:rsidRDefault="001341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36F90905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0ADBCF60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134194" w14:paraId="58F32724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7140516" w14:textId="77777777" w:rsidR="00134194" w:rsidRDefault="001341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1613EB85" w14:textId="77777777" w:rsidR="00134194" w:rsidRDefault="001341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153F0E95" w14:textId="77777777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2F1F25A0" w14:textId="32C60655" w:rsidR="00134194" w:rsidRDefault="006B44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46277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46277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03317CE1" w14:textId="77777777" w:rsidR="00134194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5FF323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0058" w14:textId="77777777" w:rsidR="001341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DC66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33DD0"/>
    <w:multiLevelType w:val="multilevel"/>
    <w:tmpl w:val="2806C1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2D1"/>
    <w:multiLevelType w:val="multilevel"/>
    <w:tmpl w:val="C95A09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98958">
    <w:abstractNumId w:val="1"/>
  </w:num>
  <w:num w:numId="2" w16cid:durableId="18953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89"/>
    <w:rsid w:val="000428E2"/>
    <w:rsid w:val="000B5B68"/>
    <w:rsid w:val="00134194"/>
    <w:rsid w:val="001B6198"/>
    <w:rsid w:val="00235C57"/>
    <w:rsid w:val="003D43E3"/>
    <w:rsid w:val="00462778"/>
    <w:rsid w:val="004D3289"/>
    <w:rsid w:val="0059232B"/>
    <w:rsid w:val="005D0499"/>
    <w:rsid w:val="006B3ED8"/>
    <w:rsid w:val="006B4450"/>
    <w:rsid w:val="008152FF"/>
    <w:rsid w:val="008377AA"/>
    <w:rsid w:val="00993D3E"/>
    <w:rsid w:val="009A1562"/>
    <w:rsid w:val="00A6039F"/>
    <w:rsid w:val="00B34F4C"/>
    <w:rsid w:val="00C01B1A"/>
    <w:rsid w:val="00C95267"/>
    <w:rsid w:val="00CF550E"/>
    <w:rsid w:val="00DD497D"/>
    <w:rsid w:val="00ED48E7"/>
    <w:rsid w:val="00F5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5B5A0"/>
  <w15:docId w15:val="{05AD4672-60C9-4311-B800-62C9256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12_Agreement%20on%20Promotershi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Ci6hDG+Vzmk0CYuJFZs796aBA==">AMUW2mXndG+fx7fm2LRxqjjGoEc5nc8DxIyXvCgDNehPx0IXT1OD6BThKOALIyDMDn1K/sV/EOGEtfUPTXmTQQVsRSKxxnz+5DE0QdS4Qp97pfMptadezqFN4tpfajmFW5FiJLpelPuS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URC-FO-012_Agreement on Promotership.dotx</Template>
  <TotalTime>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4</cp:revision>
  <dcterms:created xsi:type="dcterms:W3CDTF">2024-04-11T15:42:00Z</dcterms:created>
  <dcterms:modified xsi:type="dcterms:W3CDTF">2024-05-02T14:55:00Z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