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82271" w14:textId="77777777" w:rsidR="00444986" w:rsidRDefault="004449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26DEEE3" w14:textId="77777777" w:rsidR="00444986" w:rsidRDefault="005368D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ORAL DEFENSE RECOMMENDATION SHEET</w:t>
      </w:r>
    </w:p>
    <w:p w14:paraId="7E727BC0" w14:textId="77777777" w:rsidR="00444986" w:rsidRDefault="00444986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090271F5" w14:textId="77777777" w:rsidR="00444986" w:rsidRDefault="00444986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3DDA8B90" w14:textId="77777777" w:rsidR="00444986" w:rsidRDefault="005368D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research hereto entitled</w:t>
      </w:r>
    </w:p>
    <w:p w14:paraId="0428D8B3" w14:textId="77777777" w:rsidR="00444986" w:rsidRDefault="00444986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2E0E0626" w14:textId="77777777" w:rsidR="00EE2C8E" w:rsidRPr="006B35F1" w:rsidRDefault="009C48F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sdt>
        <w:sdtPr>
          <w:rPr>
            <w:rFonts w:ascii="Cambria" w:eastAsia="Cambria" w:hAnsi="Cambria" w:cs="Cambria"/>
            <w:b/>
            <w:sz w:val="24"/>
            <w:szCs w:val="24"/>
          </w:rPr>
          <w:id w:val="440731248"/>
          <w:placeholder>
            <w:docPart w:val="23672106DDD149A4B84655C82375FF72"/>
          </w:placeholder>
          <w:showingPlcHdr/>
          <w:text w:multiLine="1"/>
        </w:sdtPr>
        <w:sdtEndPr/>
        <w:sdtContent>
          <w:r w:rsidRPr="006B35F1">
            <w:rPr>
              <w:rStyle w:val="PlaceholderText"/>
              <w:b/>
            </w:rPr>
            <w:t xml:space="preserve">   </w:t>
          </w:r>
        </w:sdtContent>
      </w:sdt>
      <w:r w:rsidRPr="006B35F1">
        <w:rPr>
          <w:rFonts w:ascii="Cambria" w:eastAsia="Cambria" w:hAnsi="Cambria" w:cs="Cambria"/>
          <w:b/>
          <w:sz w:val="24"/>
          <w:szCs w:val="24"/>
        </w:rPr>
        <w:t xml:space="preserve">  </w:t>
      </w:r>
    </w:p>
    <w:p w14:paraId="6B0E9F57" w14:textId="77777777" w:rsidR="00110F65" w:rsidRDefault="00110F65">
      <w:pPr>
        <w:jc w:val="center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</w:p>
    <w:p w14:paraId="2B03CE02" w14:textId="466D572F" w:rsidR="00444986" w:rsidRDefault="00A515FA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$</w:t>
      </w:r>
      <w:r w:rsidR="005368DC">
        <w:rPr>
          <w:rFonts w:ascii="Cambria" w:eastAsia="Cambria" w:hAnsi="Cambria" w:cs="Cambria"/>
          <w:sz w:val="24"/>
          <w:szCs w:val="24"/>
        </w:rPr>
        <w:t>{</w:t>
      </w:r>
      <w:r w:rsidRPr="00A515FA">
        <w:rPr>
          <w:rFonts w:ascii="Cambria" w:eastAsia="Cambria" w:hAnsi="Cambria" w:cs="Cambria"/>
          <w:sz w:val="24"/>
          <w:szCs w:val="24"/>
        </w:rPr>
        <w:t>Title</w:t>
      </w:r>
      <w:r w:rsidR="005368DC">
        <w:rPr>
          <w:rFonts w:ascii="Cambria" w:eastAsia="Cambria" w:hAnsi="Cambria" w:cs="Cambria"/>
          <w:sz w:val="24"/>
          <w:szCs w:val="24"/>
        </w:rPr>
        <w:t>}</w:t>
      </w:r>
    </w:p>
    <w:p w14:paraId="4C02F0E0" w14:textId="77777777" w:rsidR="00444986" w:rsidRDefault="00444986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27DFAC86" w14:textId="77777777" w:rsidR="00444986" w:rsidRDefault="00444986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4AEA60C7" w14:textId="75CD4470" w:rsidR="00444986" w:rsidRDefault="005368DC">
      <w:pPr>
        <w:spacing w:line="276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submitted by</w:t>
      </w:r>
      <w:r w:rsidR="00EE2C8E">
        <w:rPr>
          <w:rFonts w:ascii="Cambria" w:eastAsia="Cambria" w:hAnsi="Cambria" w:cs="Cambria"/>
          <w:sz w:val="24"/>
          <w:szCs w:val="24"/>
        </w:rPr>
        <w:t xml:space="preserve"> </w:t>
      </w:r>
      <w:r w:rsidR="00A515FA">
        <w:rPr>
          <w:rFonts w:ascii="Cambria" w:eastAsia="Cambria" w:hAnsi="Cambria" w:cs="Cambria"/>
          <w:sz w:val="24"/>
          <w:szCs w:val="24"/>
        </w:rPr>
        <w:t>${Students}</w:t>
      </w:r>
      <w:r>
        <w:rPr>
          <w:rFonts w:ascii="Cambria" w:eastAsia="Cambria" w:hAnsi="Cambria" w:cs="Cambria"/>
          <w:sz w:val="24"/>
          <w:szCs w:val="24"/>
        </w:rPr>
        <w:t xml:space="preserve"> in partial fulfillment of the course requirements in Research </w:t>
      </w:r>
      <w:sdt>
        <w:sdtPr>
          <w:rPr>
            <w:rFonts w:ascii="Cambria" w:eastAsia="Cambria" w:hAnsi="Cambria" w:cs="Cambria"/>
            <w:sz w:val="24"/>
            <w:szCs w:val="24"/>
          </w:rPr>
          <w:id w:val="1835806093"/>
          <w:placeholder>
            <w:docPart w:val="880FEDC149774A7B913ECEBC1B72FB49"/>
          </w:placeholder>
          <w:showingPlcHdr/>
          <w:dropDownList>
            <w:listItem w:value="Choose an item."/>
            <w:listItem w:displayText="1" w:value="1"/>
            <w:listItem w:displayText="2" w:value="2"/>
          </w:dropDownList>
        </w:sdtPr>
        <w:sdtEndPr/>
        <w:sdtContent>
          <w:r w:rsidR="004D4320">
            <w:rPr>
              <w:rStyle w:val="PlaceholderText"/>
            </w:rPr>
            <w:t>___</w:t>
          </w:r>
        </w:sdtContent>
      </w:sdt>
    </w:p>
    <w:p w14:paraId="1C8F92CE" w14:textId="77777777" w:rsidR="00444986" w:rsidRDefault="005368DC">
      <w:pPr>
        <w:spacing w:line="276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is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recommended for </w:t>
      </w:r>
      <w:sdt>
        <w:sdtPr>
          <w:rPr>
            <w:rFonts w:ascii="Cambria" w:eastAsia="Cambria" w:hAnsi="Cambria" w:cs="Cambria"/>
            <w:sz w:val="24"/>
            <w:szCs w:val="24"/>
          </w:rPr>
          <w:id w:val="207362560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B3B21">
            <w:rPr>
              <w:rFonts w:ascii="MS Gothic" w:eastAsia="MS Gothic" w:hAnsi="MS Gothic" w:cs="Cambria" w:hint="eastAsia"/>
              <w:sz w:val="24"/>
              <w:szCs w:val="24"/>
            </w:rPr>
            <w:t>☐</w:t>
          </w:r>
        </w:sdtContent>
      </w:sdt>
      <w:r w:rsidR="00EE2C8E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proposal </w:t>
      </w:r>
      <w:sdt>
        <w:sdtPr>
          <w:rPr>
            <w:rFonts w:ascii="Cambria" w:eastAsia="Cambria" w:hAnsi="Cambria" w:cs="Cambria"/>
            <w:sz w:val="24"/>
            <w:szCs w:val="24"/>
          </w:rPr>
          <w:id w:val="-37384812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B3B21">
            <w:rPr>
              <w:rFonts w:ascii="MS Gothic" w:eastAsia="MS Gothic" w:hAnsi="MS Gothic" w:cs="Cambria" w:hint="eastAsia"/>
              <w:sz w:val="24"/>
              <w:szCs w:val="24"/>
            </w:rPr>
            <w:t>☐</w:t>
          </w:r>
        </w:sdtContent>
      </w:sdt>
      <w:r w:rsidR="00EE2C8E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final defense</w:t>
      </w:r>
    </w:p>
    <w:p w14:paraId="4AFF9A83" w14:textId="77777777" w:rsidR="00444986" w:rsidRDefault="00444986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2245"/>
        <w:gridCol w:w="360"/>
        <w:gridCol w:w="1530"/>
        <w:gridCol w:w="810"/>
        <w:gridCol w:w="1805"/>
        <w:gridCol w:w="85"/>
      </w:tblGrid>
      <w:tr w:rsidR="00B07C06" w14:paraId="45D2EB28" w14:textId="77777777" w:rsidTr="00F6613D">
        <w:tc>
          <w:tcPr>
            <w:tcW w:w="2700" w:type="dxa"/>
            <w:gridSpan w:val="2"/>
          </w:tcPr>
          <w:p w14:paraId="4AD77DD6" w14:textId="0EDA0E68" w:rsidR="00B07C06" w:rsidRDefault="00B07C06" w:rsidP="00F661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 w:rsidR="00F6613D">
              <w:rPr>
                <w:rFonts w:ascii="Cambria" w:eastAsia="Cambria" w:hAnsi="Cambria" w:cs="Cambria"/>
                <w:sz w:val="24"/>
                <w:szCs w:val="24"/>
              </w:rPr>
              <w:t xml:space="preserve">       </w:t>
            </w:r>
            <w:r w:rsidR="00A515FA">
              <w:rPr>
                <w:rFonts w:ascii="Cambria" w:eastAsia="Cambria" w:hAnsi="Cambria" w:cs="Cambria"/>
                <w:sz w:val="24"/>
                <w:szCs w:val="24"/>
              </w:rPr>
              <w:t>${Date}</w:t>
            </w:r>
          </w:p>
        </w:tc>
        <w:tc>
          <w:tcPr>
            <w:tcW w:w="1890" w:type="dxa"/>
            <w:gridSpan w:val="2"/>
          </w:tcPr>
          <w:p w14:paraId="48036A4F" w14:textId="7DEDF62A" w:rsidR="00B07C06" w:rsidRDefault="00B07C06" w:rsidP="00F661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at </w:t>
            </w:r>
            <w:r w:rsidR="00F6613D">
              <w:rPr>
                <w:rFonts w:ascii="Cambria" w:eastAsia="Cambria" w:hAnsi="Cambria" w:cs="Cambria"/>
                <w:sz w:val="24"/>
                <w:szCs w:val="24"/>
              </w:rPr>
              <w:t xml:space="preserve">     </w:t>
            </w:r>
          </w:p>
        </w:tc>
        <w:tc>
          <w:tcPr>
            <w:tcW w:w="2700" w:type="dxa"/>
            <w:gridSpan w:val="3"/>
          </w:tcPr>
          <w:p w14:paraId="4612444C" w14:textId="2C3F55DF" w:rsidR="00B07C06" w:rsidRDefault="00B07C06" w:rsidP="00F6613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and at </w:t>
            </w:r>
            <w:r w:rsidR="00F6613D">
              <w:rPr>
                <w:rFonts w:ascii="Cambria" w:eastAsia="Cambria" w:hAnsi="Cambria" w:cs="Cambria"/>
                <w:sz w:val="24"/>
                <w:szCs w:val="24"/>
              </w:rPr>
              <w:t xml:space="preserve">       </w:t>
            </w:r>
          </w:p>
        </w:tc>
      </w:tr>
      <w:tr w:rsidR="00914F3F" w:rsidRPr="00945406" w14:paraId="301BBB60" w14:textId="77777777" w:rsidTr="00F6613D">
        <w:trPr>
          <w:gridAfter w:val="1"/>
          <w:wAfter w:w="85" w:type="dxa"/>
        </w:trPr>
        <w:tc>
          <w:tcPr>
            <w:tcW w:w="455" w:type="dxa"/>
          </w:tcPr>
          <w:p w14:paraId="47942550" w14:textId="77777777" w:rsidR="00914F3F" w:rsidRPr="00945406" w:rsidRDefault="00914F3F" w:rsidP="00914F3F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1968485B" w14:textId="77777777" w:rsidR="00914F3F" w:rsidRPr="00945406" w:rsidRDefault="00914F3F" w:rsidP="00F6613D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 w:rsidRP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      </w:t>
            </w:r>
            <w:r w:rsid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  </w:t>
            </w:r>
            <w:r w:rsidRP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{date}  </w:t>
            </w:r>
          </w:p>
        </w:tc>
        <w:tc>
          <w:tcPr>
            <w:tcW w:w="360" w:type="dxa"/>
          </w:tcPr>
          <w:p w14:paraId="50AC79D0" w14:textId="77777777" w:rsidR="00914F3F" w:rsidRPr="00945406" w:rsidRDefault="00914F3F" w:rsidP="00914F3F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03CA0798" w14:textId="77777777" w:rsidR="00914F3F" w:rsidRPr="00945406" w:rsidRDefault="00914F3F" w:rsidP="00F6613D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 w:rsidRP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r w:rsid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 </w:t>
            </w:r>
            <w:r w:rsidRP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{time}</w:t>
            </w:r>
          </w:p>
        </w:tc>
        <w:tc>
          <w:tcPr>
            <w:tcW w:w="810" w:type="dxa"/>
          </w:tcPr>
          <w:p w14:paraId="7891FC53" w14:textId="77777777" w:rsidR="00914F3F" w:rsidRPr="00945406" w:rsidRDefault="00914F3F" w:rsidP="00914F3F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1389FF81" w14:textId="77777777" w:rsidR="00914F3F" w:rsidRPr="00945406" w:rsidRDefault="00914F3F" w:rsidP="00F6613D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 w:rsidRP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  </w:t>
            </w:r>
            <w:r w:rsid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 </w:t>
            </w:r>
            <w:r w:rsidRPr="00945406"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 {venue}</w:t>
            </w:r>
          </w:p>
        </w:tc>
      </w:tr>
    </w:tbl>
    <w:p w14:paraId="32F01E9A" w14:textId="77777777" w:rsidR="00444986" w:rsidRDefault="00444986" w:rsidP="00914F3F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40D2D3C9" w14:textId="77777777" w:rsidR="00444986" w:rsidRDefault="00444986">
      <w:pPr>
        <w:ind w:firstLine="72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6853" w:type="dxa"/>
        <w:jc w:val="center"/>
        <w:tblLayout w:type="fixed"/>
        <w:tblLook w:val="0400" w:firstRow="0" w:lastRow="0" w:firstColumn="0" w:lastColumn="0" w:noHBand="0" w:noVBand="1"/>
      </w:tblPr>
      <w:tblGrid>
        <w:gridCol w:w="715"/>
        <w:gridCol w:w="5490"/>
        <w:gridCol w:w="648"/>
      </w:tblGrid>
      <w:tr w:rsidR="00444986" w14:paraId="154BF4AB" w14:textId="77777777" w:rsidTr="008635B0">
        <w:trPr>
          <w:jc w:val="center"/>
        </w:trPr>
        <w:tc>
          <w:tcPr>
            <w:tcW w:w="715" w:type="dxa"/>
          </w:tcPr>
          <w:p w14:paraId="731397B0" w14:textId="77777777" w:rsidR="00444986" w:rsidRDefault="004449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14:paraId="51AF3AB1" w14:textId="4D69007C" w:rsidR="00444986" w:rsidRPr="008635B0" w:rsidRDefault="00A515FA" w:rsidP="009C48F7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Adviser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648" w:type="dxa"/>
          </w:tcPr>
          <w:p w14:paraId="4A6B669A" w14:textId="77777777" w:rsidR="00444986" w:rsidRDefault="004449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DF60BFB" w14:textId="77777777" w:rsidR="00444986" w:rsidRDefault="005368D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Adviser-Promoter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03365715" w14:textId="77777777" w:rsidR="00444986" w:rsidRDefault="00444986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56B76B43" w14:textId="77777777" w:rsidR="00444986" w:rsidRDefault="00444986">
      <w:pPr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6673" w:type="dxa"/>
        <w:jc w:val="center"/>
        <w:tblLayout w:type="fixed"/>
        <w:tblLook w:val="0400" w:firstRow="0" w:lastRow="0" w:firstColumn="0" w:lastColumn="0" w:noHBand="0" w:noVBand="1"/>
      </w:tblPr>
      <w:tblGrid>
        <w:gridCol w:w="625"/>
        <w:gridCol w:w="5490"/>
        <w:gridCol w:w="558"/>
      </w:tblGrid>
      <w:tr w:rsidR="00444986" w14:paraId="04FEACA3" w14:textId="77777777" w:rsidTr="008635B0">
        <w:trPr>
          <w:jc w:val="center"/>
        </w:trPr>
        <w:tc>
          <w:tcPr>
            <w:tcW w:w="625" w:type="dxa"/>
          </w:tcPr>
          <w:p w14:paraId="559AD0BE" w14:textId="77777777" w:rsidR="00444986" w:rsidRDefault="004449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14:paraId="2F46ECFB" w14:textId="1E495A03" w:rsidR="00444986" w:rsidRPr="008635B0" w:rsidRDefault="00A515FA" w:rsidP="009C48F7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Instructor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558" w:type="dxa"/>
          </w:tcPr>
          <w:p w14:paraId="4EFE187F" w14:textId="77777777" w:rsidR="00444986" w:rsidRDefault="004449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9319D4A" w14:textId="77777777" w:rsidR="00444986" w:rsidRDefault="005368D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Instructor / Professor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3F6C02F0" w14:textId="77777777" w:rsidR="00444986" w:rsidRDefault="00444986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2DB98FF9" w14:textId="77777777" w:rsidR="00444986" w:rsidRDefault="00444986">
      <w:pPr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6695" w:type="dxa"/>
        <w:jc w:val="center"/>
        <w:tblLayout w:type="fixed"/>
        <w:tblLook w:val="0400" w:firstRow="0" w:lastRow="0" w:firstColumn="0" w:lastColumn="0" w:noHBand="0" w:noVBand="1"/>
      </w:tblPr>
      <w:tblGrid>
        <w:gridCol w:w="625"/>
        <w:gridCol w:w="5490"/>
        <w:gridCol w:w="580"/>
      </w:tblGrid>
      <w:tr w:rsidR="00444986" w14:paraId="5D9626C4" w14:textId="77777777" w:rsidTr="008635B0">
        <w:trPr>
          <w:jc w:val="center"/>
        </w:trPr>
        <w:tc>
          <w:tcPr>
            <w:tcW w:w="625" w:type="dxa"/>
          </w:tcPr>
          <w:p w14:paraId="42D514AE" w14:textId="77777777" w:rsidR="00444986" w:rsidRDefault="004449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14:paraId="03872D28" w14:textId="77777777" w:rsidR="00444986" w:rsidRPr="008635B0" w:rsidRDefault="00A55D60" w:rsidP="009C48F7">
            <w:pPr>
              <w:jc w:val="center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TEOFILO M. SAGABAEN</w:t>
            </w:r>
          </w:p>
        </w:tc>
        <w:tc>
          <w:tcPr>
            <w:tcW w:w="580" w:type="dxa"/>
          </w:tcPr>
          <w:p w14:paraId="73DC181E" w14:textId="77777777" w:rsidR="00444986" w:rsidRDefault="004449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645A0E62" w14:textId="77777777" w:rsidR="00444986" w:rsidRDefault="005368DC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{</w:t>
      </w:r>
      <w:r>
        <w:rPr>
          <w:rFonts w:ascii="Cambria" w:eastAsia="Cambria" w:hAnsi="Cambria" w:cs="Cambria"/>
          <w:i/>
          <w:sz w:val="24"/>
          <w:szCs w:val="24"/>
        </w:rPr>
        <w:t>Printed Name and Signature of Research Coordinator</w:t>
      </w:r>
      <w:r>
        <w:rPr>
          <w:rFonts w:ascii="Cambria" w:eastAsia="Cambria" w:hAnsi="Cambria" w:cs="Cambria"/>
          <w:sz w:val="24"/>
          <w:szCs w:val="24"/>
        </w:rPr>
        <w:t>}</w:t>
      </w:r>
    </w:p>
    <w:p w14:paraId="6DE6B5FE" w14:textId="77777777" w:rsidR="00444986" w:rsidRDefault="00444986">
      <w:pPr>
        <w:rPr>
          <w:sz w:val="24"/>
          <w:szCs w:val="24"/>
        </w:rPr>
      </w:pPr>
    </w:p>
    <w:sectPr w:rsidR="004449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FD64D" w14:textId="77777777" w:rsidR="00951619" w:rsidRDefault="00951619">
      <w:r>
        <w:separator/>
      </w:r>
    </w:p>
  </w:endnote>
  <w:endnote w:type="continuationSeparator" w:id="0">
    <w:p w14:paraId="3BB7BD15" w14:textId="77777777" w:rsidR="00951619" w:rsidRDefault="0095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Times New Roman"/>
    <w:charset w:val="00"/>
    <w:family w:val="auto"/>
    <w:pitch w:val="default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C37B9" w14:textId="77777777" w:rsidR="00444986" w:rsidRDefault="005368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9B261B1" w14:textId="77777777" w:rsidR="00444986" w:rsidRDefault="004449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2803" w14:textId="77777777" w:rsidR="00444986" w:rsidRDefault="005368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28BC390A" wp14:editId="57E50C99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80061F" w14:textId="77777777" w:rsidR="00444986" w:rsidRDefault="004449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B5CD9" w14:textId="77777777" w:rsidR="00444986" w:rsidRDefault="004449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D3CD2" w14:textId="77777777" w:rsidR="00951619" w:rsidRDefault="00951619">
      <w:r>
        <w:separator/>
      </w:r>
    </w:p>
  </w:footnote>
  <w:footnote w:type="continuationSeparator" w:id="0">
    <w:p w14:paraId="1350AEF3" w14:textId="77777777" w:rsidR="00951619" w:rsidRDefault="00951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77FD4" w14:textId="77777777" w:rsidR="00444986" w:rsidRDefault="009516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635F6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43593" w14:textId="77777777" w:rsidR="00444986" w:rsidRDefault="0044498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4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444986" w14:paraId="7114C773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6FD81A5F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5E99A2D7" wp14:editId="4708EDE4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5078A3C6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3F2FC71C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26F65165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29D4976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180F6D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URC-FO-015</w:t>
          </w:r>
        </w:p>
      </w:tc>
    </w:tr>
    <w:tr w:rsidR="00444986" w14:paraId="4C22DA0C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534748C" w14:textId="77777777" w:rsidR="00444986" w:rsidRDefault="004449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0867FCC0" w14:textId="77777777" w:rsidR="00444986" w:rsidRDefault="004449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1857F5B8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017A4E84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44986" w14:paraId="1EFB06FF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7013CBC2" w14:textId="77777777" w:rsidR="00444986" w:rsidRDefault="004449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427CCF22" w14:textId="77777777" w:rsidR="00444986" w:rsidRDefault="004449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4923165B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621D7414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444986" w14:paraId="15AC9AA7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1F483569" w14:textId="77777777" w:rsidR="00444986" w:rsidRDefault="004449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3035CFA4" w14:textId="77777777" w:rsidR="00444986" w:rsidRDefault="004449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1B6B9FE5" w14:textId="77777777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0AE1DB74" w14:textId="398595CE" w:rsidR="00444986" w:rsidRDefault="005368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A515FA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A515FA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19B5C446" w14:textId="77777777" w:rsidR="00444986" w:rsidRDefault="00951619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1" w:name="_heading=h.gjdgxs" w:colFirst="0" w:colLast="0"/>
    <w:bookmarkEnd w:id="1"/>
    <w:r>
      <w:rPr>
        <w:color w:val="000000"/>
        <w:sz w:val="24"/>
        <w:szCs w:val="24"/>
      </w:rPr>
      <w:pict w14:anchorId="3C9B31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C6EE5" w14:textId="77777777" w:rsidR="00444986" w:rsidRDefault="009516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09212C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41"/>
    <w:rsid w:val="0000715D"/>
    <w:rsid w:val="00110F65"/>
    <w:rsid w:val="0035364C"/>
    <w:rsid w:val="00435AF9"/>
    <w:rsid w:val="00444986"/>
    <w:rsid w:val="004D4320"/>
    <w:rsid w:val="005368DC"/>
    <w:rsid w:val="00561848"/>
    <w:rsid w:val="00577641"/>
    <w:rsid w:val="0059127A"/>
    <w:rsid w:val="005D7CA9"/>
    <w:rsid w:val="006B35F1"/>
    <w:rsid w:val="006B3B21"/>
    <w:rsid w:val="00807A32"/>
    <w:rsid w:val="008635B0"/>
    <w:rsid w:val="00914F3F"/>
    <w:rsid w:val="00945406"/>
    <w:rsid w:val="00951619"/>
    <w:rsid w:val="009A18B1"/>
    <w:rsid w:val="009C48F7"/>
    <w:rsid w:val="00A515FA"/>
    <w:rsid w:val="00A55D60"/>
    <w:rsid w:val="00A753EE"/>
    <w:rsid w:val="00AE3F0D"/>
    <w:rsid w:val="00B07C06"/>
    <w:rsid w:val="00B226B3"/>
    <w:rsid w:val="00B22CA9"/>
    <w:rsid w:val="00BA68E4"/>
    <w:rsid w:val="00D05075"/>
    <w:rsid w:val="00DA71AC"/>
    <w:rsid w:val="00DD721D"/>
    <w:rsid w:val="00EA0C8E"/>
    <w:rsid w:val="00EB366A"/>
    <w:rsid w:val="00EE2C8E"/>
    <w:rsid w:val="00F6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3C36E5"/>
  <w15:docId w15:val="{E022AFCE-816B-4142-9E48-FD640751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15_Oral%20Defense%20Recommendation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672106DDD149A4B84655C82375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A6F29-EF9E-4AF3-B86C-0378AD64B8ED}"/>
      </w:docPartPr>
      <w:docPartBody>
        <w:p w:rsidR="005958AA" w:rsidRDefault="00DD58D9">
          <w:pPr>
            <w:pStyle w:val="23672106DDD149A4B84655C82375FF72"/>
          </w:pPr>
          <w:r w:rsidRPr="006B35F1">
            <w:rPr>
              <w:rStyle w:val="PlaceholderText"/>
              <w:b/>
            </w:rPr>
            <w:t xml:space="preserve">   </w:t>
          </w:r>
        </w:p>
      </w:docPartBody>
    </w:docPart>
    <w:docPart>
      <w:docPartPr>
        <w:name w:val="880FEDC149774A7B913ECEBC1B72F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23549-B4F7-44BE-B2C7-15822078E9B7}"/>
      </w:docPartPr>
      <w:docPartBody>
        <w:p w:rsidR="005958AA" w:rsidRDefault="00DD58D9">
          <w:pPr>
            <w:pStyle w:val="880FEDC149774A7B913ECEBC1B72FB49"/>
          </w:pPr>
          <w:r>
            <w:rPr>
              <w:rStyle w:val="PlaceholderText"/>
            </w:rPr>
            <w:t>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ext">
    <w:altName w:val="Times New Roman"/>
    <w:charset w:val="00"/>
    <w:family w:val="auto"/>
    <w:pitch w:val="default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AA"/>
    <w:rsid w:val="005958AA"/>
    <w:rsid w:val="00D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72106DDD149A4B84655C82375FF72">
    <w:name w:val="23672106DDD149A4B84655C82375FF72"/>
  </w:style>
  <w:style w:type="paragraph" w:customStyle="1" w:styleId="361198033A764AE1B148A5373511E8FA">
    <w:name w:val="361198033A764AE1B148A5373511E8FA"/>
  </w:style>
  <w:style w:type="paragraph" w:customStyle="1" w:styleId="880FEDC149774A7B913ECEBC1B72FB49">
    <w:name w:val="880FEDC149774A7B913ECEBC1B72FB49"/>
  </w:style>
  <w:style w:type="paragraph" w:customStyle="1" w:styleId="329EF08D6C2F42C7ACF2AD5D95969A10">
    <w:name w:val="329EF08D6C2F42C7ACF2AD5D95969A10"/>
  </w:style>
  <w:style w:type="paragraph" w:customStyle="1" w:styleId="729394F4221249129E7047910859867A">
    <w:name w:val="729394F4221249129E7047910859867A"/>
  </w:style>
  <w:style w:type="paragraph" w:customStyle="1" w:styleId="DC8B385DDC2D43C0AC957CAB1A23A53F">
    <w:name w:val="DC8B385DDC2D43C0AC957CAB1A23A53F"/>
  </w:style>
  <w:style w:type="paragraph" w:customStyle="1" w:styleId="D05397591B5242E0A3FFF1ADF70AE588">
    <w:name w:val="D05397591B5242E0A3FFF1ADF70AE588"/>
  </w:style>
  <w:style w:type="paragraph" w:customStyle="1" w:styleId="16437BFB60884404BC1B6FEEEE9A836B">
    <w:name w:val="16437BFB60884404BC1B6FEEEE9A8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h+3s6xQMFoPl7PTbqH2nTLxjg==">AMUW2mUjpnVTPydaITYiu3H2jMrPMyzMBQ8JzxwA0eyfblY1jfVRmiCFQ5kIg6/3v3ZeKoVjhafYydlUXz6YNYvCoolt/+JxHjQukt5pCkawqTtCDzSqajaQyiWX7rfah7hhx0l9Da43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URC-FO-015_Oral Defense Recommendation Sheet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mika</cp:lastModifiedBy>
  <cp:revision>2</cp:revision>
  <dcterms:created xsi:type="dcterms:W3CDTF">2024-04-11T15:46:00Z</dcterms:created>
  <dcterms:modified xsi:type="dcterms:W3CDTF">2024-05-01T08:31:00Z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